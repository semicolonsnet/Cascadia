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18D4" w14:textId="77777777" w:rsidR="009B32F8" w:rsidRDefault="00123420" w:rsidP="009B32F8">
      <w:pPr>
        <w:pStyle w:val="OutlineTitle"/>
      </w:pPr>
      <w:bookmarkStart w:id="0" w:name="_GoBack"/>
      <w:bookmarkEnd w:id="0"/>
      <w:r>
        <w:t>Address at Gettysburg Cemetery Dedication</w:t>
      </w:r>
    </w:p>
    <w:p w14:paraId="409A55F5" w14:textId="77777777" w:rsidR="00123420" w:rsidRDefault="00123420" w:rsidP="00123420">
      <w:pPr>
        <w:pStyle w:val="Heading1"/>
      </w:pPr>
      <w:r>
        <w:t>Acknowledgement of predecessors</w:t>
      </w:r>
    </w:p>
    <w:p w14:paraId="7BE062C7" w14:textId="77777777" w:rsidR="00123420" w:rsidRDefault="00123420" w:rsidP="00123420">
      <w:pPr>
        <w:pStyle w:val="Heading2"/>
      </w:pPr>
      <w:r>
        <w:t>Four score and seven years ago</w:t>
      </w:r>
    </w:p>
    <w:p w14:paraId="6A3A7722" w14:textId="77777777" w:rsidR="00123420" w:rsidRDefault="00123420" w:rsidP="00123420">
      <w:pPr>
        <w:pStyle w:val="Heading2"/>
      </w:pPr>
      <w:r>
        <w:t>Fathers brought forth</w:t>
      </w:r>
    </w:p>
    <w:p w14:paraId="5FF94385" w14:textId="77777777" w:rsidR="00123420" w:rsidRDefault="00123420" w:rsidP="00123420">
      <w:pPr>
        <w:pStyle w:val="Heading3"/>
      </w:pPr>
      <w:r>
        <w:t>New nation</w:t>
      </w:r>
    </w:p>
    <w:p w14:paraId="78A01BEE" w14:textId="77777777" w:rsidR="00123420" w:rsidRDefault="00123420" w:rsidP="00123420">
      <w:pPr>
        <w:pStyle w:val="Heading3"/>
      </w:pPr>
      <w:r>
        <w:t>Conceived in liberty</w:t>
      </w:r>
    </w:p>
    <w:p w14:paraId="315C78C4" w14:textId="77777777" w:rsidR="00123420" w:rsidRDefault="00123420" w:rsidP="00123420">
      <w:pPr>
        <w:pStyle w:val="Heading3"/>
      </w:pPr>
      <w:r>
        <w:t>Dedicated to proposition</w:t>
      </w:r>
    </w:p>
    <w:p w14:paraId="4391C20E" w14:textId="77777777" w:rsidR="00123420" w:rsidRDefault="00123420" w:rsidP="00123420">
      <w:pPr>
        <w:pStyle w:val="Heading4"/>
      </w:pPr>
      <w:r>
        <w:t>“All men are created equal”</w:t>
      </w:r>
    </w:p>
    <w:p w14:paraId="49CE7E88" w14:textId="77777777" w:rsidR="00123420" w:rsidRDefault="00123420" w:rsidP="00123420">
      <w:pPr>
        <w:pStyle w:val="Heading1"/>
      </w:pPr>
      <w:r>
        <w:t>Present Situation</w:t>
      </w:r>
    </w:p>
    <w:p w14:paraId="11D91362" w14:textId="77777777" w:rsidR="00123420" w:rsidRDefault="00123420" w:rsidP="00123420">
      <w:pPr>
        <w:pStyle w:val="Heading2"/>
      </w:pPr>
      <w:r>
        <w:t>Great civil war</w:t>
      </w:r>
    </w:p>
    <w:p w14:paraId="4FC94043" w14:textId="77777777" w:rsidR="00123420" w:rsidRDefault="00123420" w:rsidP="00123420">
      <w:pPr>
        <w:pStyle w:val="Heading2"/>
      </w:pPr>
      <w:r>
        <w:t>Test of nation’s endurance</w:t>
      </w:r>
    </w:p>
    <w:p w14:paraId="76B323E0" w14:textId="77777777" w:rsidR="00123420" w:rsidRDefault="00123420" w:rsidP="00123420">
      <w:pPr>
        <w:pStyle w:val="Heading3"/>
      </w:pPr>
      <w:r>
        <w:t>Can nation so conceived long endure?</w:t>
      </w:r>
    </w:p>
    <w:p w14:paraId="51744AE6" w14:textId="77777777" w:rsidR="00123420" w:rsidRDefault="00123420" w:rsidP="00123420">
      <w:pPr>
        <w:pStyle w:val="Heading2"/>
      </w:pPr>
      <w:r>
        <w:t>Meeting on battlefield</w:t>
      </w:r>
    </w:p>
    <w:p w14:paraId="756A4393" w14:textId="77777777" w:rsidR="00123420" w:rsidRDefault="00123420" w:rsidP="00123420">
      <w:pPr>
        <w:pStyle w:val="Heading3"/>
      </w:pPr>
      <w:r>
        <w:t>Dedicating resting place</w:t>
      </w:r>
    </w:p>
    <w:p w14:paraId="08AF5F6F" w14:textId="77777777" w:rsidR="00123420" w:rsidRDefault="00123420" w:rsidP="00123420">
      <w:pPr>
        <w:pStyle w:val="Heading3"/>
      </w:pPr>
      <w:r>
        <w:t>Fitting and proper to do so</w:t>
      </w:r>
    </w:p>
    <w:p w14:paraId="4AECD0B5" w14:textId="77777777" w:rsidR="00123420" w:rsidRDefault="00123420" w:rsidP="00123420">
      <w:pPr>
        <w:pStyle w:val="Heading1"/>
        <w:numPr>
          <w:ilvl w:val="0"/>
          <w:numId w:val="0"/>
        </w:numPr>
        <w:ind w:left="432"/>
      </w:pPr>
    </w:p>
    <w:p w14:paraId="7A0F901C" w14:textId="77777777" w:rsidR="00123420" w:rsidRPr="00123420" w:rsidRDefault="00123420" w:rsidP="00123420">
      <w:pPr>
        <w:pStyle w:val="Heading1"/>
        <w:numPr>
          <w:ilvl w:val="0"/>
          <w:numId w:val="0"/>
        </w:numPr>
        <w:ind w:left="432"/>
      </w:pPr>
    </w:p>
    <w:sectPr w:rsidR="00123420" w:rsidRPr="00123420" w:rsidSect="009C621F">
      <w:headerReference w:type="default" r:id="rId12"/>
      <w:pgSz w:w="12240" w:h="15840"/>
      <w:pgMar w:top="1440" w:right="1440" w:bottom="126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F65B" w14:textId="77777777" w:rsidR="00A3677E" w:rsidRDefault="00A3677E" w:rsidP="00A83AD8">
      <w:r>
        <w:separator/>
      </w:r>
    </w:p>
    <w:p w14:paraId="085EC65F" w14:textId="77777777" w:rsidR="00A3677E" w:rsidRDefault="00A3677E" w:rsidP="00A83AD8"/>
    <w:p w14:paraId="36ECDEAA" w14:textId="77777777" w:rsidR="00A3677E" w:rsidRDefault="00A3677E" w:rsidP="00A83AD8"/>
    <w:p w14:paraId="3826E36B" w14:textId="77777777" w:rsidR="00A3677E" w:rsidRDefault="00A3677E" w:rsidP="00A83AD8"/>
    <w:p w14:paraId="46EF5A89" w14:textId="77777777" w:rsidR="00A3677E" w:rsidRDefault="00A3677E" w:rsidP="00A83AD8"/>
    <w:p w14:paraId="67710B5D" w14:textId="77777777" w:rsidR="00A3677E" w:rsidRDefault="00A3677E" w:rsidP="00A83AD8"/>
  </w:endnote>
  <w:endnote w:type="continuationSeparator" w:id="0">
    <w:p w14:paraId="54399E62" w14:textId="77777777" w:rsidR="00A3677E" w:rsidRDefault="00A3677E" w:rsidP="00A83AD8">
      <w:r>
        <w:continuationSeparator/>
      </w:r>
    </w:p>
    <w:p w14:paraId="417E076B" w14:textId="77777777" w:rsidR="00A3677E" w:rsidRDefault="00A3677E" w:rsidP="00A83AD8"/>
    <w:p w14:paraId="1AEF6A57" w14:textId="77777777" w:rsidR="00A3677E" w:rsidRDefault="00A3677E" w:rsidP="00A83AD8"/>
    <w:p w14:paraId="6DCF569B" w14:textId="77777777" w:rsidR="00A3677E" w:rsidRDefault="00A3677E" w:rsidP="00A83AD8"/>
    <w:p w14:paraId="463A71B1" w14:textId="77777777" w:rsidR="00A3677E" w:rsidRDefault="00A3677E" w:rsidP="00A83AD8"/>
    <w:p w14:paraId="4B287708" w14:textId="77777777" w:rsidR="00A3677E" w:rsidRDefault="00A3677E" w:rsidP="00A83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esley* Book">
    <w:panose1 w:val="02000503000000000000"/>
    <w:charset w:val="00"/>
    <w:family w:val="auto"/>
    <w:notTrueType/>
    <w:pitch w:val="variable"/>
    <w:sig w:usb0="00000003" w:usb1="00000000" w:usb2="00000000" w:usb3="00000000" w:csb0="00000093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(Body)">
    <w:altName w:val="Calibri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F881" w14:textId="77777777" w:rsidR="00A3677E" w:rsidRDefault="00A3677E" w:rsidP="00A83AD8">
      <w:r>
        <w:separator/>
      </w:r>
    </w:p>
    <w:p w14:paraId="2B41224A" w14:textId="77777777" w:rsidR="00A3677E" w:rsidRDefault="00A3677E" w:rsidP="00A83AD8"/>
    <w:p w14:paraId="7CCD37E9" w14:textId="77777777" w:rsidR="00A3677E" w:rsidRDefault="00A3677E" w:rsidP="00A83AD8"/>
    <w:p w14:paraId="67E6ED56" w14:textId="77777777" w:rsidR="00A3677E" w:rsidRDefault="00A3677E" w:rsidP="00A83AD8"/>
    <w:p w14:paraId="212BFAA6" w14:textId="77777777" w:rsidR="00A3677E" w:rsidRDefault="00A3677E" w:rsidP="00A83AD8"/>
    <w:p w14:paraId="2F3B7631" w14:textId="77777777" w:rsidR="00A3677E" w:rsidRDefault="00A3677E" w:rsidP="00A83AD8"/>
  </w:footnote>
  <w:footnote w:type="continuationSeparator" w:id="0">
    <w:p w14:paraId="7410B4F5" w14:textId="77777777" w:rsidR="00A3677E" w:rsidRDefault="00A3677E" w:rsidP="00A83AD8">
      <w:r>
        <w:continuationSeparator/>
      </w:r>
    </w:p>
    <w:p w14:paraId="3FFB14EA" w14:textId="77777777" w:rsidR="00A3677E" w:rsidRDefault="00A3677E" w:rsidP="00A83AD8"/>
    <w:p w14:paraId="1E5E1CDE" w14:textId="77777777" w:rsidR="00A3677E" w:rsidRDefault="00A3677E" w:rsidP="00A83AD8"/>
    <w:p w14:paraId="1B862B8B" w14:textId="77777777" w:rsidR="00A3677E" w:rsidRDefault="00A3677E" w:rsidP="00A83AD8"/>
    <w:p w14:paraId="0541447F" w14:textId="77777777" w:rsidR="00A3677E" w:rsidRDefault="00A3677E" w:rsidP="00A83AD8"/>
    <w:p w14:paraId="33ED7D2D" w14:textId="77777777" w:rsidR="00A3677E" w:rsidRDefault="00A3677E" w:rsidP="00A83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1BDBD" w14:textId="77777777" w:rsidR="00237AEE" w:rsidRPr="00237AEE" w:rsidRDefault="00237AEE" w:rsidP="00A83AD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EC3"/>
    <w:multiLevelType w:val="multilevel"/>
    <w:tmpl w:val="6E924758"/>
    <w:lvl w:ilvl="0">
      <w:start w:val="1"/>
      <w:numFmt w:val="upperRoman"/>
      <w:pStyle w:val="Heading1"/>
      <w:lvlText w:val="%1."/>
      <w:lvlJc w:val="left"/>
      <w:pPr>
        <w:ind w:left="432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152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872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2592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312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4032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752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47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6192" w:firstLine="0"/>
      </w:pPr>
      <w:rPr>
        <w:rFonts w:hint="default"/>
      </w:rPr>
    </w:lvl>
  </w:abstractNum>
  <w:abstractNum w:abstractNumId="1" w15:restartNumberingAfterBreak="0">
    <w:nsid w:val="0F9863DB"/>
    <w:multiLevelType w:val="multilevel"/>
    <w:tmpl w:val="410CED4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6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9D710CA"/>
    <w:multiLevelType w:val="multilevel"/>
    <w:tmpl w:val="E8E2C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55E3BC5"/>
    <w:multiLevelType w:val="multilevel"/>
    <w:tmpl w:val="9E4EC2F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1924F57"/>
    <w:multiLevelType w:val="multilevel"/>
    <w:tmpl w:val="7DC4272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08008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20"/>
    <w:rsid w:val="00000319"/>
    <w:rsid w:val="00000717"/>
    <w:rsid w:val="00000C70"/>
    <w:rsid w:val="00001170"/>
    <w:rsid w:val="00003C45"/>
    <w:rsid w:val="00007A05"/>
    <w:rsid w:val="00007CD3"/>
    <w:rsid w:val="00007CDD"/>
    <w:rsid w:val="00010622"/>
    <w:rsid w:val="00012D8B"/>
    <w:rsid w:val="00012EC2"/>
    <w:rsid w:val="000144D1"/>
    <w:rsid w:val="0001554B"/>
    <w:rsid w:val="00015A70"/>
    <w:rsid w:val="0001634A"/>
    <w:rsid w:val="0002106D"/>
    <w:rsid w:val="0002144C"/>
    <w:rsid w:val="0002157D"/>
    <w:rsid w:val="00022649"/>
    <w:rsid w:val="000233B6"/>
    <w:rsid w:val="0002353E"/>
    <w:rsid w:val="00024574"/>
    <w:rsid w:val="00024820"/>
    <w:rsid w:val="000261E2"/>
    <w:rsid w:val="0002664A"/>
    <w:rsid w:val="00027BBF"/>
    <w:rsid w:val="00027FCA"/>
    <w:rsid w:val="000321DC"/>
    <w:rsid w:val="00033D14"/>
    <w:rsid w:val="000340A0"/>
    <w:rsid w:val="000342BA"/>
    <w:rsid w:val="00037738"/>
    <w:rsid w:val="0004189B"/>
    <w:rsid w:val="00042C54"/>
    <w:rsid w:val="00042D9A"/>
    <w:rsid w:val="000430B5"/>
    <w:rsid w:val="0004429D"/>
    <w:rsid w:val="000442E0"/>
    <w:rsid w:val="0004562F"/>
    <w:rsid w:val="000466E6"/>
    <w:rsid w:val="00046F10"/>
    <w:rsid w:val="00047676"/>
    <w:rsid w:val="000479CC"/>
    <w:rsid w:val="00050CE3"/>
    <w:rsid w:val="00051FB2"/>
    <w:rsid w:val="0005219F"/>
    <w:rsid w:val="00053996"/>
    <w:rsid w:val="00053B6A"/>
    <w:rsid w:val="00053C73"/>
    <w:rsid w:val="000576DA"/>
    <w:rsid w:val="00060F9D"/>
    <w:rsid w:val="0006310C"/>
    <w:rsid w:val="00063AB3"/>
    <w:rsid w:val="00064FC0"/>
    <w:rsid w:val="000668E7"/>
    <w:rsid w:val="00070ACA"/>
    <w:rsid w:val="00070DAE"/>
    <w:rsid w:val="00071B2E"/>
    <w:rsid w:val="000726C9"/>
    <w:rsid w:val="0007370B"/>
    <w:rsid w:val="00074811"/>
    <w:rsid w:val="000748CA"/>
    <w:rsid w:val="00074ECD"/>
    <w:rsid w:val="000751D3"/>
    <w:rsid w:val="00075861"/>
    <w:rsid w:val="00075CB0"/>
    <w:rsid w:val="000760E9"/>
    <w:rsid w:val="000763B6"/>
    <w:rsid w:val="00077842"/>
    <w:rsid w:val="00077E3F"/>
    <w:rsid w:val="000804E6"/>
    <w:rsid w:val="00083033"/>
    <w:rsid w:val="0008404C"/>
    <w:rsid w:val="000849F6"/>
    <w:rsid w:val="00085123"/>
    <w:rsid w:val="00087C46"/>
    <w:rsid w:val="00090533"/>
    <w:rsid w:val="00091B35"/>
    <w:rsid w:val="00091B81"/>
    <w:rsid w:val="00091DD0"/>
    <w:rsid w:val="00092B98"/>
    <w:rsid w:val="00092F4F"/>
    <w:rsid w:val="00095E5A"/>
    <w:rsid w:val="00096BA6"/>
    <w:rsid w:val="00096D2A"/>
    <w:rsid w:val="000A01FA"/>
    <w:rsid w:val="000A1FEC"/>
    <w:rsid w:val="000A2317"/>
    <w:rsid w:val="000A341C"/>
    <w:rsid w:val="000A36EA"/>
    <w:rsid w:val="000A4149"/>
    <w:rsid w:val="000A5954"/>
    <w:rsid w:val="000A74B3"/>
    <w:rsid w:val="000B0E5B"/>
    <w:rsid w:val="000B143C"/>
    <w:rsid w:val="000B3D16"/>
    <w:rsid w:val="000B53D9"/>
    <w:rsid w:val="000C0972"/>
    <w:rsid w:val="000C3A1C"/>
    <w:rsid w:val="000C45EF"/>
    <w:rsid w:val="000C5B14"/>
    <w:rsid w:val="000C5F04"/>
    <w:rsid w:val="000C7BE3"/>
    <w:rsid w:val="000D17A2"/>
    <w:rsid w:val="000D1886"/>
    <w:rsid w:val="000D2FF1"/>
    <w:rsid w:val="000D52DB"/>
    <w:rsid w:val="000D698D"/>
    <w:rsid w:val="000D6D74"/>
    <w:rsid w:val="000E1799"/>
    <w:rsid w:val="000E3741"/>
    <w:rsid w:val="000E42F6"/>
    <w:rsid w:val="000E5C3B"/>
    <w:rsid w:val="000E5D61"/>
    <w:rsid w:val="000E674B"/>
    <w:rsid w:val="000E681E"/>
    <w:rsid w:val="000E6DA4"/>
    <w:rsid w:val="000E7810"/>
    <w:rsid w:val="000E7EFD"/>
    <w:rsid w:val="000F063D"/>
    <w:rsid w:val="000F126B"/>
    <w:rsid w:val="000F35A7"/>
    <w:rsid w:val="000F3A4D"/>
    <w:rsid w:val="000F3B8E"/>
    <w:rsid w:val="000F61BB"/>
    <w:rsid w:val="000F646A"/>
    <w:rsid w:val="000F6C9D"/>
    <w:rsid w:val="00102972"/>
    <w:rsid w:val="00102E53"/>
    <w:rsid w:val="00104567"/>
    <w:rsid w:val="001045A6"/>
    <w:rsid w:val="001049CD"/>
    <w:rsid w:val="0010634B"/>
    <w:rsid w:val="001063C4"/>
    <w:rsid w:val="0010657C"/>
    <w:rsid w:val="001074E9"/>
    <w:rsid w:val="001108B7"/>
    <w:rsid w:val="00111959"/>
    <w:rsid w:val="00111BAE"/>
    <w:rsid w:val="00112768"/>
    <w:rsid w:val="0011298B"/>
    <w:rsid w:val="0011447C"/>
    <w:rsid w:val="00115C59"/>
    <w:rsid w:val="001164A6"/>
    <w:rsid w:val="001164B4"/>
    <w:rsid w:val="0011776F"/>
    <w:rsid w:val="00120939"/>
    <w:rsid w:val="00121626"/>
    <w:rsid w:val="00121AD8"/>
    <w:rsid w:val="00122B7F"/>
    <w:rsid w:val="00123420"/>
    <w:rsid w:val="00126020"/>
    <w:rsid w:val="001271B2"/>
    <w:rsid w:val="001278E1"/>
    <w:rsid w:val="0013139E"/>
    <w:rsid w:val="0013342C"/>
    <w:rsid w:val="0013509D"/>
    <w:rsid w:val="00136A0D"/>
    <w:rsid w:val="001374E5"/>
    <w:rsid w:val="00137A99"/>
    <w:rsid w:val="00141CBF"/>
    <w:rsid w:val="00141D5C"/>
    <w:rsid w:val="001423DE"/>
    <w:rsid w:val="0014270C"/>
    <w:rsid w:val="00142E92"/>
    <w:rsid w:val="001432C5"/>
    <w:rsid w:val="001437FC"/>
    <w:rsid w:val="001446E1"/>
    <w:rsid w:val="00145A28"/>
    <w:rsid w:val="00145ECF"/>
    <w:rsid w:val="00147F72"/>
    <w:rsid w:val="0015009A"/>
    <w:rsid w:val="00150522"/>
    <w:rsid w:val="0015121C"/>
    <w:rsid w:val="00151492"/>
    <w:rsid w:val="00152186"/>
    <w:rsid w:val="00152B42"/>
    <w:rsid w:val="001535D3"/>
    <w:rsid w:val="001544CF"/>
    <w:rsid w:val="00156480"/>
    <w:rsid w:val="00156622"/>
    <w:rsid w:val="00156C85"/>
    <w:rsid w:val="001575B6"/>
    <w:rsid w:val="0015793F"/>
    <w:rsid w:val="001619FB"/>
    <w:rsid w:val="00162178"/>
    <w:rsid w:val="001622C7"/>
    <w:rsid w:val="00163180"/>
    <w:rsid w:val="001638A8"/>
    <w:rsid w:val="001647EB"/>
    <w:rsid w:val="00165829"/>
    <w:rsid w:val="00165C31"/>
    <w:rsid w:val="00171ADA"/>
    <w:rsid w:val="00172242"/>
    <w:rsid w:val="00174AB2"/>
    <w:rsid w:val="00176439"/>
    <w:rsid w:val="00176E17"/>
    <w:rsid w:val="00180FEB"/>
    <w:rsid w:val="0018128A"/>
    <w:rsid w:val="001817DC"/>
    <w:rsid w:val="00182139"/>
    <w:rsid w:val="00182DAA"/>
    <w:rsid w:val="00183592"/>
    <w:rsid w:val="001856F1"/>
    <w:rsid w:val="0018670C"/>
    <w:rsid w:val="00186716"/>
    <w:rsid w:val="00186B51"/>
    <w:rsid w:val="00186B98"/>
    <w:rsid w:val="00187D26"/>
    <w:rsid w:val="001908E7"/>
    <w:rsid w:val="001909CE"/>
    <w:rsid w:val="001927DA"/>
    <w:rsid w:val="00193872"/>
    <w:rsid w:val="00194D20"/>
    <w:rsid w:val="00194E83"/>
    <w:rsid w:val="001A13BD"/>
    <w:rsid w:val="001A3BBF"/>
    <w:rsid w:val="001A3C49"/>
    <w:rsid w:val="001A3FDA"/>
    <w:rsid w:val="001A4814"/>
    <w:rsid w:val="001A522E"/>
    <w:rsid w:val="001A6CAE"/>
    <w:rsid w:val="001A6D7B"/>
    <w:rsid w:val="001A6E53"/>
    <w:rsid w:val="001B0840"/>
    <w:rsid w:val="001B2405"/>
    <w:rsid w:val="001B275C"/>
    <w:rsid w:val="001B4070"/>
    <w:rsid w:val="001B5679"/>
    <w:rsid w:val="001B5BC5"/>
    <w:rsid w:val="001B65A7"/>
    <w:rsid w:val="001B67EC"/>
    <w:rsid w:val="001C1157"/>
    <w:rsid w:val="001C1D57"/>
    <w:rsid w:val="001C2AE1"/>
    <w:rsid w:val="001C534C"/>
    <w:rsid w:val="001C5A6A"/>
    <w:rsid w:val="001C7DA5"/>
    <w:rsid w:val="001D1395"/>
    <w:rsid w:val="001D1D21"/>
    <w:rsid w:val="001D4038"/>
    <w:rsid w:val="001D4091"/>
    <w:rsid w:val="001D53EC"/>
    <w:rsid w:val="001D5B2B"/>
    <w:rsid w:val="001D6F20"/>
    <w:rsid w:val="001E06D1"/>
    <w:rsid w:val="001E0AD0"/>
    <w:rsid w:val="001E30A9"/>
    <w:rsid w:val="001E3148"/>
    <w:rsid w:val="001E3F84"/>
    <w:rsid w:val="001E5514"/>
    <w:rsid w:val="001E610E"/>
    <w:rsid w:val="001E7A08"/>
    <w:rsid w:val="001F0906"/>
    <w:rsid w:val="001F1740"/>
    <w:rsid w:val="001F2190"/>
    <w:rsid w:val="001F2B84"/>
    <w:rsid w:val="001F6704"/>
    <w:rsid w:val="001F76BE"/>
    <w:rsid w:val="001F787C"/>
    <w:rsid w:val="0020070E"/>
    <w:rsid w:val="00201BD5"/>
    <w:rsid w:val="00204F20"/>
    <w:rsid w:val="0020587E"/>
    <w:rsid w:val="00205AE4"/>
    <w:rsid w:val="00206318"/>
    <w:rsid w:val="00213942"/>
    <w:rsid w:val="00214866"/>
    <w:rsid w:val="00214C9B"/>
    <w:rsid w:val="002150A3"/>
    <w:rsid w:val="002166FC"/>
    <w:rsid w:val="0021772D"/>
    <w:rsid w:val="0022058B"/>
    <w:rsid w:val="00220B5D"/>
    <w:rsid w:val="00220E43"/>
    <w:rsid w:val="00221554"/>
    <w:rsid w:val="00222DE7"/>
    <w:rsid w:val="002238AB"/>
    <w:rsid w:val="00223A77"/>
    <w:rsid w:val="00225186"/>
    <w:rsid w:val="00225286"/>
    <w:rsid w:val="002263A3"/>
    <w:rsid w:val="00227175"/>
    <w:rsid w:val="00230055"/>
    <w:rsid w:val="00230359"/>
    <w:rsid w:val="0023161F"/>
    <w:rsid w:val="00231636"/>
    <w:rsid w:val="00233A5C"/>
    <w:rsid w:val="002353B5"/>
    <w:rsid w:val="002358BA"/>
    <w:rsid w:val="002377A9"/>
    <w:rsid w:val="00237AEE"/>
    <w:rsid w:val="002404A1"/>
    <w:rsid w:val="00240B6D"/>
    <w:rsid w:val="00241328"/>
    <w:rsid w:val="0024241C"/>
    <w:rsid w:val="00242678"/>
    <w:rsid w:val="0024513B"/>
    <w:rsid w:val="002460D4"/>
    <w:rsid w:val="00246105"/>
    <w:rsid w:val="00247337"/>
    <w:rsid w:val="00253367"/>
    <w:rsid w:val="00256C97"/>
    <w:rsid w:val="0026071D"/>
    <w:rsid w:val="002609DF"/>
    <w:rsid w:val="00260FCC"/>
    <w:rsid w:val="002612F6"/>
    <w:rsid w:val="002629E6"/>
    <w:rsid w:val="0026334E"/>
    <w:rsid w:val="00263594"/>
    <w:rsid w:val="00265528"/>
    <w:rsid w:val="002655F4"/>
    <w:rsid w:val="0026683D"/>
    <w:rsid w:val="00267129"/>
    <w:rsid w:val="00267DFC"/>
    <w:rsid w:val="002717A6"/>
    <w:rsid w:val="002720F5"/>
    <w:rsid w:val="002725C8"/>
    <w:rsid w:val="0027454A"/>
    <w:rsid w:val="00275771"/>
    <w:rsid w:val="00276CDE"/>
    <w:rsid w:val="00277A99"/>
    <w:rsid w:val="00277BF6"/>
    <w:rsid w:val="0028251A"/>
    <w:rsid w:val="00283AC7"/>
    <w:rsid w:val="00283F6C"/>
    <w:rsid w:val="00283FF5"/>
    <w:rsid w:val="00284FD8"/>
    <w:rsid w:val="00285399"/>
    <w:rsid w:val="00286265"/>
    <w:rsid w:val="00287E59"/>
    <w:rsid w:val="00290C28"/>
    <w:rsid w:val="0029217B"/>
    <w:rsid w:val="00294356"/>
    <w:rsid w:val="00294B0C"/>
    <w:rsid w:val="002A0923"/>
    <w:rsid w:val="002A207F"/>
    <w:rsid w:val="002A302E"/>
    <w:rsid w:val="002A58BF"/>
    <w:rsid w:val="002B2017"/>
    <w:rsid w:val="002B3CB8"/>
    <w:rsid w:val="002B51BB"/>
    <w:rsid w:val="002B5341"/>
    <w:rsid w:val="002B6480"/>
    <w:rsid w:val="002C0EA4"/>
    <w:rsid w:val="002C3089"/>
    <w:rsid w:val="002C3745"/>
    <w:rsid w:val="002C49E2"/>
    <w:rsid w:val="002C4FDC"/>
    <w:rsid w:val="002C50C1"/>
    <w:rsid w:val="002C5142"/>
    <w:rsid w:val="002C5496"/>
    <w:rsid w:val="002C61C5"/>
    <w:rsid w:val="002C6308"/>
    <w:rsid w:val="002C6429"/>
    <w:rsid w:val="002C64DE"/>
    <w:rsid w:val="002C68E5"/>
    <w:rsid w:val="002C6B09"/>
    <w:rsid w:val="002C6EBE"/>
    <w:rsid w:val="002C7A18"/>
    <w:rsid w:val="002C7ECD"/>
    <w:rsid w:val="002D15AA"/>
    <w:rsid w:val="002D7095"/>
    <w:rsid w:val="002D79F2"/>
    <w:rsid w:val="002D7F5B"/>
    <w:rsid w:val="002E11F7"/>
    <w:rsid w:val="002E3A53"/>
    <w:rsid w:val="002E49B4"/>
    <w:rsid w:val="002E4F50"/>
    <w:rsid w:val="002E552E"/>
    <w:rsid w:val="002F06E0"/>
    <w:rsid w:val="002F1621"/>
    <w:rsid w:val="002F17C0"/>
    <w:rsid w:val="002F1CBA"/>
    <w:rsid w:val="002F250F"/>
    <w:rsid w:val="002F37B7"/>
    <w:rsid w:val="002F3D32"/>
    <w:rsid w:val="002F48C3"/>
    <w:rsid w:val="002F4ABF"/>
    <w:rsid w:val="002F4DF0"/>
    <w:rsid w:val="00300C3C"/>
    <w:rsid w:val="00300D84"/>
    <w:rsid w:val="003022EB"/>
    <w:rsid w:val="00305EFC"/>
    <w:rsid w:val="003061A8"/>
    <w:rsid w:val="00307305"/>
    <w:rsid w:val="00310800"/>
    <w:rsid w:val="003117AA"/>
    <w:rsid w:val="003119C6"/>
    <w:rsid w:val="00312678"/>
    <w:rsid w:val="00312E4C"/>
    <w:rsid w:val="00314306"/>
    <w:rsid w:val="00314467"/>
    <w:rsid w:val="00314E34"/>
    <w:rsid w:val="00314F71"/>
    <w:rsid w:val="00315E88"/>
    <w:rsid w:val="003167B4"/>
    <w:rsid w:val="00316E8F"/>
    <w:rsid w:val="00317328"/>
    <w:rsid w:val="003175CA"/>
    <w:rsid w:val="00317833"/>
    <w:rsid w:val="003201C8"/>
    <w:rsid w:val="00321324"/>
    <w:rsid w:val="00322335"/>
    <w:rsid w:val="00323AF2"/>
    <w:rsid w:val="00324158"/>
    <w:rsid w:val="00324AC1"/>
    <w:rsid w:val="00327935"/>
    <w:rsid w:val="00327AE8"/>
    <w:rsid w:val="00327FB2"/>
    <w:rsid w:val="00330C85"/>
    <w:rsid w:val="003314C1"/>
    <w:rsid w:val="003314C7"/>
    <w:rsid w:val="00332390"/>
    <w:rsid w:val="00332FB6"/>
    <w:rsid w:val="00333E38"/>
    <w:rsid w:val="00333F0A"/>
    <w:rsid w:val="003347CE"/>
    <w:rsid w:val="003367FB"/>
    <w:rsid w:val="00336E5C"/>
    <w:rsid w:val="003377E9"/>
    <w:rsid w:val="00340B1A"/>
    <w:rsid w:val="003415B7"/>
    <w:rsid w:val="00341AD9"/>
    <w:rsid w:val="003437B7"/>
    <w:rsid w:val="00345057"/>
    <w:rsid w:val="00345088"/>
    <w:rsid w:val="003450C9"/>
    <w:rsid w:val="003465C3"/>
    <w:rsid w:val="00347106"/>
    <w:rsid w:val="00347470"/>
    <w:rsid w:val="00347B9A"/>
    <w:rsid w:val="00350ADA"/>
    <w:rsid w:val="0035152A"/>
    <w:rsid w:val="00351C71"/>
    <w:rsid w:val="00351D08"/>
    <w:rsid w:val="00352F76"/>
    <w:rsid w:val="00354172"/>
    <w:rsid w:val="0035466B"/>
    <w:rsid w:val="00354FDF"/>
    <w:rsid w:val="003555C5"/>
    <w:rsid w:val="00356909"/>
    <w:rsid w:val="00357349"/>
    <w:rsid w:val="00357ACD"/>
    <w:rsid w:val="00362AB3"/>
    <w:rsid w:val="00363DFF"/>
    <w:rsid w:val="00364208"/>
    <w:rsid w:val="00364C23"/>
    <w:rsid w:val="00364D09"/>
    <w:rsid w:val="00366C70"/>
    <w:rsid w:val="0037018A"/>
    <w:rsid w:val="003702B7"/>
    <w:rsid w:val="0037380D"/>
    <w:rsid w:val="00373AEF"/>
    <w:rsid w:val="00373FA0"/>
    <w:rsid w:val="00374D52"/>
    <w:rsid w:val="0037662B"/>
    <w:rsid w:val="0037685D"/>
    <w:rsid w:val="00377AFE"/>
    <w:rsid w:val="003800D3"/>
    <w:rsid w:val="003815B9"/>
    <w:rsid w:val="00382649"/>
    <w:rsid w:val="0038292B"/>
    <w:rsid w:val="00382BAF"/>
    <w:rsid w:val="00383BB9"/>
    <w:rsid w:val="0038495E"/>
    <w:rsid w:val="00386857"/>
    <w:rsid w:val="00387A82"/>
    <w:rsid w:val="00387F74"/>
    <w:rsid w:val="003919B9"/>
    <w:rsid w:val="00392230"/>
    <w:rsid w:val="003945A4"/>
    <w:rsid w:val="00397174"/>
    <w:rsid w:val="003A1780"/>
    <w:rsid w:val="003A2370"/>
    <w:rsid w:val="003A2A59"/>
    <w:rsid w:val="003A2C3A"/>
    <w:rsid w:val="003A4CFD"/>
    <w:rsid w:val="003A4FAC"/>
    <w:rsid w:val="003A5103"/>
    <w:rsid w:val="003A6558"/>
    <w:rsid w:val="003A7C42"/>
    <w:rsid w:val="003B012B"/>
    <w:rsid w:val="003B1BF5"/>
    <w:rsid w:val="003B37B6"/>
    <w:rsid w:val="003B5E1A"/>
    <w:rsid w:val="003B6326"/>
    <w:rsid w:val="003B697B"/>
    <w:rsid w:val="003B6FC6"/>
    <w:rsid w:val="003B722C"/>
    <w:rsid w:val="003B78DC"/>
    <w:rsid w:val="003B7E4D"/>
    <w:rsid w:val="003C0C40"/>
    <w:rsid w:val="003C1A7E"/>
    <w:rsid w:val="003C26C7"/>
    <w:rsid w:val="003C4296"/>
    <w:rsid w:val="003C46AF"/>
    <w:rsid w:val="003C55CA"/>
    <w:rsid w:val="003D260F"/>
    <w:rsid w:val="003D275E"/>
    <w:rsid w:val="003D2ADA"/>
    <w:rsid w:val="003D533F"/>
    <w:rsid w:val="003D5BB9"/>
    <w:rsid w:val="003D5C21"/>
    <w:rsid w:val="003D64C3"/>
    <w:rsid w:val="003D725C"/>
    <w:rsid w:val="003D7CC7"/>
    <w:rsid w:val="003E0A04"/>
    <w:rsid w:val="003E1989"/>
    <w:rsid w:val="003E1D2C"/>
    <w:rsid w:val="003E289D"/>
    <w:rsid w:val="003E46F5"/>
    <w:rsid w:val="003F0769"/>
    <w:rsid w:val="003F14E5"/>
    <w:rsid w:val="003F43A3"/>
    <w:rsid w:val="003F4F5F"/>
    <w:rsid w:val="003F57F1"/>
    <w:rsid w:val="003F6BDF"/>
    <w:rsid w:val="003F75FB"/>
    <w:rsid w:val="00400287"/>
    <w:rsid w:val="00401E08"/>
    <w:rsid w:val="004029F5"/>
    <w:rsid w:val="004038F5"/>
    <w:rsid w:val="00403BA6"/>
    <w:rsid w:val="004043FA"/>
    <w:rsid w:val="00404DAA"/>
    <w:rsid w:val="0040574B"/>
    <w:rsid w:val="00405FBE"/>
    <w:rsid w:val="00406787"/>
    <w:rsid w:val="00407B02"/>
    <w:rsid w:val="00407BE8"/>
    <w:rsid w:val="00412559"/>
    <w:rsid w:val="004134E1"/>
    <w:rsid w:val="0041365B"/>
    <w:rsid w:val="00414A42"/>
    <w:rsid w:val="004154DF"/>
    <w:rsid w:val="00417499"/>
    <w:rsid w:val="004214BC"/>
    <w:rsid w:val="00423A71"/>
    <w:rsid w:val="004247C0"/>
    <w:rsid w:val="00426331"/>
    <w:rsid w:val="00426B0A"/>
    <w:rsid w:val="004331FD"/>
    <w:rsid w:val="00433509"/>
    <w:rsid w:val="00434035"/>
    <w:rsid w:val="00435A44"/>
    <w:rsid w:val="004361F3"/>
    <w:rsid w:val="0043641D"/>
    <w:rsid w:val="004422C6"/>
    <w:rsid w:val="00443561"/>
    <w:rsid w:val="0044561F"/>
    <w:rsid w:val="00445D73"/>
    <w:rsid w:val="004465CF"/>
    <w:rsid w:val="00447499"/>
    <w:rsid w:val="0044764A"/>
    <w:rsid w:val="004502FF"/>
    <w:rsid w:val="00450657"/>
    <w:rsid w:val="00450D39"/>
    <w:rsid w:val="0045170C"/>
    <w:rsid w:val="0045400A"/>
    <w:rsid w:val="004563CF"/>
    <w:rsid w:val="004605DE"/>
    <w:rsid w:val="00461839"/>
    <w:rsid w:val="0046293E"/>
    <w:rsid w:val="00463975"/>
    <w:rsid w:val="00463A28"/>
    <w:rsid w:val="004655AA"/>
    <w:rsid w:val="0046672A"/>
    <w:rsid w:val="00466B2A"/>
    <w:rsid w:val="00467B99"/>
    <w:rsid w:val="00467EF9"/>
    <w:rsid w:val="00470051"/>
    <w:rsid w:val="004715DC"/>
    <w:rsid w:val="004718D7"/>
    <w:rsid w:val="00471B50"/>
    <w:rsid w:val="004727CF"/>
    <w:rsid w:val="004728FA"/>
    <w:rsid w:val="00473709"/>
    <w:rsid w:val="00473715"/>
    <w:rsid w:val="004759AB"/>
    <w:rsid w:val="00477BCE"/>
    <w:rsid w:val="004806AC"/>
    <w:rsid w:val="00481BF2"/>
    <w:rsid w:val="00481F99"/>
    <w:rsid w:val="004828C1"/>
    <w:rsid w:val="00483B34"/>
    <w:rsid w:val="00486DA3"/>
    <w:rsid w:val="0049080D"/>
    <w:rsid w:val="00490B93"/>
    <w:rsid w:val="00490CD8"/>
    <w:rsid w:val="004918CB"/>
    <w:rsid w:val="00492C14"/>
    <w:rsid w:val="00494E47"/>
    <w:rsid w:val="00495E32"/>
    <w:rsid w:val="004965A6"/>
    <w:rsid w:val="00496D4A"/>
    <w:rsid w:val="004972F7"/>
    <w:rsid w:val="004A24B5"/>
    <w:rsid w:val="004A27AB"/>
    <w:rsid w:val="004A2B19"/>
    <w:rsid w:val="004A4BF9"/>
    <w:rsid w:val="004A52B4"/>
    <w:rsid w:val="004A574A"/>
    <w:rsid w:val="004A6267"/>
    <w:rsid w:val="004A65CF"/>
    <w:rsid w:val="004A67C5"/>
    <w:rsid w:val="004A781A"/>
    <w:rsid w:val="004B028E"/>
    <w:rsid w:val="004B1298"/>
    <w:rsid w:val="004B3CC4"/>
    <w:rsid w:val="004B5DE8"/>
    <w:rsid w:val="004B6D58"/>
    <w:rsid w:val="004C087F"/>
    <w:rsid w:val="004C16DD"/>
    <w:rsid w:val="004C2A86"/>
    <w:rsid w:val="004C6B1B"/>
    <w:rsid w:val="004D1E9D"/>
    <w:rsid w:val="004D1FF0"/>
    <w:rsid w:val="004D4A84"/>
    <w:rsid w:val="004D5E5C"/>
    <w:rsid w:val="004D629E"/>
    <w:rsid w:val="004D6B3E"/>
    <w:rsid w:val="004D728C"/>
    <w:rsid w:val="004E0A58"/>
    <w:rsid w:val="004E1A20"/>
    <w:rsid w:val="004E2814"/>
    <w:rsid w:val="004E2823"/>
    <w:rsid w:val="004E3382"/>
    <w:rsid w:val="004E3B58"/>
    <w:rsid w:val="004E4FA7"/>
    <w:rsid w:val="004E58A9"/>
    <w:rsid w:val="004E5C77"/>
    <w:rsid w:val="004E64B6"/>
    <w:rsid w:val="004E741B"/>
    <w:rsid w:val="004E798E"/>
    <w:rsid w:val="004E7C8C"/>
    <w:rsid w:val="004E7F90"/>
    <w:rsid w:val="004F0CE4"/>
    <w:rsid w:val="004F1683"/>
    <w:rsid w:val="004F36CA"/>
    <w:rsid w:val="004F4EEB"/>
    <w:rsid w:val="004F5604"/>
    <w:rsid w:val="004F5896"/>
    <w:rsid w:val="005001FA"/>
    <w:rsid w:val="00500581"/>
    <w:rsid w:val="005027BD"/>
    <w:rsid w:val="00504419"/>
    <w:rsid w:val="00504512"/>
    <w:rsid w:val="005048E4"/>
    <w:rsid w:val="00504AFE"/>
    <w:rsid w:val="00504F37"/>
    <w:rsid w:val="0050703D"/>
    <w:rsid w:val="005109A4"/>
    <w:rsid w:val="005127FC"/>
    <w:rsid w:val="00513146"/>
    <w:rsid w:val="00513B52"/>
    <w:rsid w:val="0051419F"/>
    <w:rsid w:val="00514D19"/>
    <w:rsid w:val="00514F0F"/>
    <w:rsid w:val="00515B33"/>
    <w:rsid w:val="005162E3"/>
    <w:rsid w:val="005162FF"/>
    <w:rsid w:val="00516691"/>
    <w:rsid w:val="0051764E"/>
    <w:rsid w:val="00517797"/>
    <w:rsid w:val="00520607"/>
    <w:rsid w:val="005219B4"/>
    <w:rsid w:val="00523B8E"/>
    <w:rsid w:val="00524547"/>
    <w:rsid w:val="00524D67"/>
    <w:rsid w:val="005264D4"/>
    <w:rsid w:val="00527F9B"/>
    <w:rsid w:val="00530EEA"/>
    <w:rsid w:val="005310FB"/>
    <w:rsid w:val="00531C52"/>
    <w:rsid w:val="00533C1D"/>
    <w:rsid w:val="00535218"/>
    <w:rsid w:val="005357E7"/>
    <w:rsid w:val="00536209"/>
    <w:rsid w:val="0053648C"/>
    <w:rsid w:val="005374D9"/>
    <w:rsid w:val="005375B2"/>
    <w:rsid w:val="00541B72"/>
    <w:rsid w:val="005422DB"/>
    <w:rsid w:val="005432BA"/>
    <w:rsid w:val="00543533"/>
    <w:rsid w:val="005440F5"/>
    <w:rsid w:val="00544860"/>
    <w:rsid w:val="00544877"/>
    <w:rsid w:val="00545211"/>
    <w:rsid w:val="005477E9"/>
    <w:rsid w:val="00547C76"/>
    <w:rsid w:val="0055083D"/>
    <w:rsid w:val="00552484"/>
    <w:rsid w:val="005547D4"/>
    <w:rsid w:val="00561125"/>
    <w:rsid w:val="00562CDE"/>
    <w:rsid w:val="00562D2D"/>
    <w:rsid w:val="00563BB3"/>
    <w:rsid w:val="00564560"/>
    <w:rsid w:val="00564BCE"/>
    <w:rsid w:val="005655A4"/>
    <w:rsid w:val="00567A5B"/>
    <w:rsid w:val="00567AB8"/>
    <w:rsid w:val="00570CAB"/>
    <w:rsid w:val="005722AF"/>
    <w:rsid w:val="0057240B"/>
    <w:rsid w:val="00572501"/>
    <w:rsid w:val="00572587"/>
    <w:rsid w:val="00574B55"/>
    <w:rsid w:val="005753CB"/>
    <w:rsid w:val="00575834"/>
    <w:rsid w:val="00577812"/>
    <w:rsid w:val="00577DF7"/>
    <w:rsid w:val="00580BC6"/>
    <w:rsid w:val="00582C4C"/>
    <w:rsid w:val="005830D7"/>
    <w:rsid w:val="00584589"/>
    <w:rsid w:val="005860B9"/>
    <w:rsid w:val="00586598"/>
    <w:rsid w:val="00587143"/>
    <w:rsid w:val="00591328"/>
    <w:rsid w:val="0059472B"/>
    <w:rsid w:val="005A00C8"/>
    <w:rsid w:val="005A0F80"/>
    <w:rsid w:val="005A1392"/>
    <w:rsid w:val="005A1659"/>
    <w:rsid w:val="005A30DA"/>
    <w:rsid w:val="005A31BE"/>
    <w:rsid w:val="005A326B"/>
    <w:rsid w:val="005A3EA9"/>
    <w:rsid w:val="005A41AD"/>
    <w:rsid w:val="005A4F40"/>
    <w:rsid w:val="005A5446"/>
    <w:rsid w:val="005A5450"/>
    <w:rsid w:val="005A5810"/>
    <w:rsid w:val="005A7529"/>
    <w:rsid w:val="005B1161"/>
    <w:rsid w:val="005B13B5"/>
    <w:rsid w:val="005B2870"/>
    <w:rsid w:val="005B46CE"/>
    <w:rsid w:val="005B4C81"/>
    <w:rsid w:val="005C089F"/>
    <w:rsid w:val="005C0DED"/>
    <w:rsid w:val="005C3068"/>
    <w:rsid w:val="005D19CF"/>
    <w:rsid w:val="005D237D"/>
    <w:rsid w:val="005D2F2A"/>
    <w:rsid w:val="005D3BB6"/>
    <w:rsid w:val="005D59F9"/>
    <w:rsid w:val="005D7991"/>
    <w:rsid w:val="005E0C4C"/>
    <w:rsid w:val="005E19BA"/>
    <w:rsid w:val="005E1B1A"/>
    <w:rsid w:val="005E3929"/>
    <w:rsid w:val="005E4614"/>
    <w:rsid w:val="005E5854"/>
    <w:rsid w:val="005E5AB1"/>
    <w:rsid w:val="005E7740"/>
    <w:rsid w:val="005F1F4F"/>
    <w:rsid w:val="005F290D"/>
    <w:rsid w:val="005F2C9B"/>
    <w:rsid w:val="005F51E7"/>
    <w:rsid w:val="005F5486"/>
    <w:rsid w:val="005F681E"/>
    <w:rsid w:val="005F6C60"/>
    <w:rsid w:val="006003FF"/>
    <w:rsid w:val="006004AA"/>
    <w:rsid w:val="00601C21"/>
    <w:rsid w:val="00602D61"/>
    <w:rsid w:val="0060359D"/>
    <w:rsid w:val="006045ED"/>
    <w:rsid w:val="00605573"/>
    <w:rsid w:val="00605647"/>
    <w:rsid w:val="00605F2C"/>
    <w:rsid w:val="00607099"/>
    <w:rsid w:val="00607EAA"/>
    <w:rsid w:val="006118B1"/>
    <w:rsid w:val="0061354C"/>
    <w:rsid w:val="00614626"/>
    <w:rsid w:val="00616BA6"/>
    <w:rsid w:val="006176A8"/>
    <w:rsid w:val="00621FA3"/>
    <w:rsid w:val="00622150"/>
    <w:rsid w:val="0062281C"/>
    <w:rsid w:val="0062424B"/>
    <w:rsid w:val="00624328"/>
    <w:rsid w:val="00624D5E"/>
    <w:rsid w:val="00626928"/>
    <w:rsid w:val="00631697"/>
    <w:rsid w:val="0063184B"/>
    <w:rsid w:val="00635A6C"/>
    <w:rsid w:val="00636877"/>
    <w:rsid w:val="006375CF"/>
    <w:rsid w:val="0064118D"/>
    <w:rsid w:val="00641DC1"/>
    <w:rsid w:val="00643A2E"/>
    <w:rsid w:val="00644486"/>
    <w:rsid w:val="00645EA2"/>
    <w:rsid w:val="0064673F"/>
    <w:rsid w:val="00647246"/>
    <w:rsid w:val="00647C2A"/>
    <w:rsid w:val="00650C59"/>
    <w:rsid w:val="006522F8"/>
    <w:rsid w:val="0065547E"/>
    <w:rsid w:val="006558AA"/>
    <w:rsid w:val="0066137D"/>
    <w:rsid w:val="00661765"/>
    <w:rsid w:val="00661823"/>
    <w:rsid w:val="00662757"/>
    <w:rsid w:val="006628F5"/>
    <w:rsid w:val="006638C4"/>
    <w:rsid w:val="00663B2C"/>
    <w:rsid w:val="00663BF5"/>
    <w:rsid w:val="006642DD"/>
    <w:rsid w:val="00664928"/>
    <w:rsid w:val="0066499A"/>
    <w:rsid w:val="00664F28"/>
    <w:rsid w:val="006661A2"/>
    <w:rsid w:val="00666226"/>
    <w:rsid w:val="006665FF"/>
    <w:rsid w:val="006666AA"/>
    <w:rsid w:val="006666C3"/>
    <w:rsid w:val="006711C4"/>
    <w:rsid w:val="00671C86"/>
    <w:rsid w:val="00672298"/>
    <w:rsid w:val="006726D9"/>
    <w:rsid w:val="0067317C"/>
    <w:rsid w:val="006736E9"/>
    <w:rsid w:val="00674736"/>
    <w:rsid w:val="006747A6"/>
    <w:rsid w:val="006761A8"/>
    <w:rsid w:val="0067767E"/>
    <w:rsid w:val="00677F29"/>
    <w:rsid w:val="00680891"/>
    <w:rsid w:val="00680EFD"/>
    <w:rsid w:val="006830EE"/>
    <w:rsid w:val="00683572"/>
    <w:rsid w:val="00683C65"/>
    <w:rsid w:val="00684988"/>
    <w:rsid w:val="00685745"/>
    <w:rsid w:val="006858E6"/>
    <w:rsid w:val="006901C7"/>
    <w:rsid w:val="00690968"/>
    <w:rsid w:val="00691A72"/>
    <w:rsid w:val="006956C1"/>
    <w:rsid w:val="0069608A"/>
    <w:rsid w:val="00696270"/>
    <w:rsid w:val="006A1163"/>
    <w:rsid w:val="006A1F1D"/>
    <w:rsid w:val="006A4022"/>
    <w:rsid w:val="006A43A8"/>
    <w:rsid w:val="006A4449"/>
    <w:rsid w:val="006A522F"/>
    <w:rsid w:val="006A6B5C"/>
    <w:rsid w:val="006B010B"/>
    <w:rsid w:val="006B0CC0"/>
    <w:rsid w:val="006B2A13"/>
    <w:rsid w:val="006B2EF2"/>
    <w:rsid w:val="006B3012"/>
    <w:rsid w:val="006B3357"/>
    <w:rsid w:val="006B3FBF"/>
    <w:rsid w:val="006B46DD"/>
    <w:rsid w:val="006B58E1"/>
    <w:rsid w:val="006B60D9"/>
    <w:rsid w:val="006B6230"/>
    <w:rsid w:val="006B6294"/>
    <w:rsid w:val="006B683C"/>
    <w:rsid w:val="006B7077"/>
    <w:rsid w:val="006B72A5"/>
    <w:rsid w:val="006C0BCF"/>
    <w:rsid w:val="006C1EEA"/>
    <w:rsid w:val="006C224C"/>
    <w:rsid w:val="006C2273"/>
    <w:rsid w:val="006C28B2"/>
    <w:rsid w:val="006C372C"/>
    <w:rsid w:val="006C3BBB"/>
    <w:rsid w:val="006C3C03"/>
    <w:rsid w:val="006C4E6D"/>
    <w:rsid w:val="006C5C66"/>
    <w:rsid w:val="006C6741"/>
    <w:rsid w:val="006C710D"/>
    <w:rsid w:val="006C7B92"/>
    <w:rsid w:val="006D0609"/>
    <w:rsid w:val="006D0D4A"/>
    <w:rsid w:val="006D1E4B"/>
    <w:rsid w:val="006D42DE"/>
    <w:rsid w:val="006D6B54"/>
    <w:rsid w:val="006D76AF"/>
    <w:rsid w:val="006E133B"/>
    <w:rsid w:val="006E2EBA"/>
    <w:rsid w:val="006E39CD"/>
    <w:rsid w:val="006E66C7"/>
    <w:rsid w:val="006E75E4"/>
    <w:rsid w:val="006F0753"/>
    <w:rsid w:val="006F1021"/>
    <w:rsid w:val="006F1954"/>
    <w:rsid w:val="006F1F17"/>
    <w:rsid w:val="006F39D5"/>
    <w:rsid w:val="006F3BE0"/>
    <w:rsid w:val="006F3C15"/>
    <w:rsid w:val="006F4194"/>
    <w:rsid w:val="006F56B2"/>
    <w:rsid w:val="006F5F7A"/>
    <w:rsid w:val="006F66F7"/>
    <w:rsid w:val="006F7165"/>
    <w:rsid w:val="006F7B84"/>
    <w:rsid w:val="007020CF"/>
    <w:rsid w:val="00702CF7"/>
    <w:rsid w:val="00704C7F"/>
    <w:rsid w:val="0070588A"/>
    <w:rsid w:val="00706F05"/>
    <w:rsid w:val="007162B2"/>
    <w:rsid w:val="00717A8E"/>
    <w:rsid w:val="007215C7"/>
    <w:rsid w:val="00721EC3"/>
    <w:rsid w:val="007236B2"/>
    <w:rsid w:val="00723CE6"/>
    <w:rsid w:val="00725B49"/>
    <w:rsid w:val="007270BF"/>
    <w:rsid w:val="00727212"/>
    <w:rsid w:val="00727437"/>
    <w:rsid w:val="00727D3C"/>
    <w:rsid w:val="007317FD"/>
    <w:rsid w:val="007332CA"/>
    <w:rsid w:val="00733634"/>
    <w:rsid w:val="00733DEE"/>
    <w:rsid w:val="00734B12"/>
    <w:rsid w:val="0073578F"/>
    <w:rsid w:val="00736145"/>
    <w:rsid w:val="0073688F"/>
    <w:rsid w:val="0073755C"/>
    <w:rsid w:val="007377B3"/>
    <w:rsid w:val="0074033E"/>
    <w:rsid w:val="00740622"/>
    <w:rsid w:val="0074110A"/>
    <w:rsid w:val="007424EA"/>
    <w:rsid w:val="00742D30"/>
    <w:rsid w:val="007436FD"/>
    <w:rsid w:val="00744AF5"/>
    <w:rsid w:val="007458F5"/>
    <w:rsid w:val="007466EB"/>
    <w:rsid w:val="00746F5A"/>
    <w:rsid w:val="007478EA"/>
    <w:rsid w:val="00747979"/>
    <w:rsid w:val="00751F80"/>
    <w:rsid w:val="0075446E"/>
    <w:rsid w:val="00755DA9"/>
    <w:rsid w:val="00756358"/>
    <w:rsid w:val="00757C7C"/>
    <w:rsid w:val="007611C2"/>
    <w:rsid w:val="00764121"/>
    <w:rsid w:val="0076730A"/>
    <w:rsid w:val="00767799"/>
    <w:rsid w:val="007706DB"/>
    <w:rsid w:val="00770980"/>
    <w:rsid w:val="00772022"/>
    <w:rsid w:val="00773B1B"/>
    <w:rsid w:val="00774C0D"/>
    <w:rsid w:val="00775E87"/>
    <w:rsid w:val="00777DD2"/>
    <w:rsid w:val="00780205"/>
    <w:rsid w:val="00780DEF"/>
    <w:rsid w:val="00781B9E"/>
    <w:rsid w:val="00782171"/>
    <w:rsid w:val="00782B3B"/>
    <w:rsid w:val="0078314A"/>
    <w:rsid w:val="00783B21"/>
    <w:rsid w:val="00783B68"/>
    <w:rsid w:val="0078560D"/>
    <w:rsid w:val="00786576"/>
    <w:rsid w:val="00787859"/>
    <w:rsid w:val="00787D50"/>
    <w:rsid w:val="00787D8E"/>
    <w:rsid w:val="007910D3"/>
    <w:rsid w:val="007915C4"/>
    <w:rsid w:val="0079182E"/>
    <w:rsid w:val="00791B2E"/>
    <w:rsid w:val="00791B36"/>
    <w:rsid w:val="00792A68"/>
    <w:rsid w:val="00792F7A"/>
    <w:rsid w:val="007941E9"/>
    <w:rsid w:val="00795226"/>
    <w:rsid w:val="00795602"/>
    <w:rsid w:val="00795E4E"/>
    <w:rsid w:val="007977CE"/>
    <w:rsid w:val="0079790C"/>
    <w:rsid w:val="007A081F"/>
    <w:rsid w:val="007A0D76"/>
    <w:rsid w:val="007A1E7D"/>
    <w:rsid w:val="007A3693"/>
    <w:rsid w:val="007A3BDC"/>
    <w:rsid w:val="007A48DD"/>
    <w:rsid w:val="007A5B9B"/>
    <w:rsid w:val="007A5E88"/>
    <w:rsid w:val="007A6E14"/>
    <w:rsid w:val="007B0047"/>
    <w:rsid w:val="007B0C11"/>
    <w:rsid w:val="007B2103"/>
    <w:rsid w:val="007B3C53"/>
    <w:rsid w:val="007B44EA"/>
    <w:rsid w:val="007B6B1B"/>
    <w:rsid w:val="007B7D71"/>
    <w:rsid w:val="007C062F"/>
    <w:rsid w:val="007C1A51"/>
    <w:rsid w:val="007C28A7"/>
    <w:rsid w:val="007C313D"/>
    <w:rsid w:val="007C3BDE"/>
    <w:rsid w:val="007C685A"/>
    <w:rsid w:val="007C6B5F"/>
    <w:rsid w:val="007C7ED6"/>
    <w:rsid w:val="007D0478"/>
    <w:rsid w:val="007D2D36"/>
    <w:rsid w:val="007D3445"/>
    <w:rsid w:val="007D3652"/>
    <w:rsid w:val="007D45C5"/>
    <w:rsid w:val="007D7E96"/>
    <w:rsid w:val="007E1C2B"/>
    <w:rsid w:val="007E2C2F"/>
    <w:rsid w:val="007E4B6E"/>
    <w:rsid w:val="007E57CD"/>
    <w:rsid w:val="007E6468"/>
    <w:rsid w:val="007E6C23"/>
    <w:rsid w:val="007E6D7D"/>
    <w:rsid w:val="007E6FAC"/>
    <w:rsid w:val="007E7980"/>
    <w:rsid w:val="007F025A"/>
    <w:rsid w:val="007F0321"/>
    <w:rsid w:val="007F0563"/>
    <w:rsid w:val="007F2BF0"/>
    <w:rsid w:val="007F39AD"/>
    <w:rsid w:val="007F4AED"/>
    <w:rsid w:val="007F5985"/>
    <w:rsid w:val="007F6A9A"/>
    <w:rsid w:val="0080004D"/>
    <w:rsid w:val="00801868"/>
    <w:rsid w:val="008019D4"/>
    <w:rsid w:val="008044B5"/>
    <w:rsid w:val="00804C4A"/>
    <w:rsid w:val="00805776"/>
    <w:rsid w:val="008058FE"/>
    <w:rsid w:val="00806939"/>
    <w:rsid w:val="00807916"/>
    <w:rsid w:val="00810973"/>
    <w:rsid w:val="00813150"/>
    <w:rsid w:val="00815325"/>
    <w:rsid w:val="00815641"/>
    <w:rsid w:val="008160E2"/>
    <w:rsid w:val="0081695C"/>
    <w:rsid w:val="00817A3D"/>
    <w:rsid w:val="008207D0"/>
    <w:rsid w:val="00820936"/>
    <w:rsid w:val="00820E69"/>
    <w:rsid w:val="008228DC"/>
    <w:rsid w:val="0082763D"/>
    <w:rsid w:val="0083081E"/>
    <w:rsid w:val="00830C0A"/>
    <w:rsid w:val="008316A3"/>
    <w:rsid w:val="00831D43"/>
    <w:rsid w:val="0083215F"/>
    <w:rsid w:val="00832941"/>
    <w:rsid w:val="00832D9B"/>
    <w:rsid w:val="008333EC"/>
    <w:rsid w:val="0083382D"/>
    <w:rsid w:val="0083399F"/>
    <w:rsid w:val="008340B0"/>
    <w:rsid w:val="008345B3"/>
    <w:rsid w:val="00837A96"/>
    <w:rsid w:val="00837B1C"/>
    <w:rsid w:val="00840B45"/>
    <w:rsid w:val="008426CE"/>
    <w:rsid w:val="00842DC4"/>
    <w:rsid w:val="00843E28"/>
    <w:rsid w:val="00844109"/>
    <w:rsid w:val="00844A8F"/>
    <w:rsid w:val="00845F3F"/>
    <w:rsid w:val="00847535"/>
    <w:rsid w:val="00850F06"/>
    <w:rsid w:val="00850F74"/>
    <w:rsid w:val="0085332D"/>
    <w:rsid w:val="0085434D"/>
    <w:rsid w:val="00857606"/>
    <w:rsid w:val="008614E3"/>
    <w:rsid w:val="0086328F"/>
    <w:rsid w:val="00864EF0"/>
    <w:rsid w:val="008677B0"/>
    <w:rsid w:val="00871080"/>
    <w:rsid w:val="00873327"/>
    <w:rsid w:val="00873364"/>
    <w:rsid w:val="0087522A"/>
    <w:rsid w:val="00875263"/>
    <w:rsid w:val="00875F02"/>
    <w:rsid w:val="00880A91"/>
    <w:rsid w:val="0088102A"/>
    <w:rsid w:val="00881952"/>
    <w:rsid w:val="00881E27"/>
    <w:rsid w:val="00890DD7"/>
    <w:rsid w:val="008911AC"/>
    <w:rsid w:val="0089229F"/>
    <w:rsid w:val="0089336B"/>
    <w:rsid w:val="00893BF7"/>
    <w:rsid w:val="00894740"/>
    <w:rsid w:val="00894D49"/>
    <w:rsid w:val="00894D72"/>
    <w:rsid w:val="008971A7"/>
    <w:rsid w:val="008A06AD"/>
    <w:rsid w:val="008A0D71"/>
    <w:rsid w:val="008A0FE3"/>
    <w:rsid w:val="008A1503"/>
    <w:rsid w:val="008A17FC"/>
    <w:rsid w:val="008A1DAC"/>
    <w:rsid w:val="008A2CEA"/>
    <w:rsid w:val="008A5907"/>
    <w:rsid w:val="008A5FD6"/>
    <w:rsid w:val="008A64B6"/>
    <w:rsid w:val="008A78AE"/>
    <w:rsid w:val="008B1B89"/>
    <w:rsid w:val="008B288C"/>
    <w:rsid w:val="008B2B9C"/>
    <w:rsid w:val="008B4283"/>
    <w:rsid w:val="008B47EE"/>
    <w:rsid w:val="008B6470"/>
    <w:rsid w:val="008B6815"/>
    <w:rsid w:val="008B7C3E"/>
    <w:rsid w:val="008C2A7E"/>
    <w:rsid w:val="008C306E"/>
    <w:rsid w:val="008C338C"/>
    <w:rsid w:val="008C3826"/>
    <w:rsid w:val="008C3969"/>
    <w:rsid w:val="008C4345"/>
    <w:rsid w:val="008C5F45"/>
    <w:rsid w:val="008C7038"/>
    <w:rsid w:val="008C74F8"/>
    <w:rsid w:val="008D14FD"/>
    <w:rsid w:val="008D2600"/>
    <w:rsid w:val="008E01D6"/>
    <w:rsid w:val="008E2255"/>
    <w:rsid w:val="008E307B"/>
    <w:rsid w:val="008E36EA"/>
    <w:rsid w:val="008E7396"/>
    <w:rsid w:val="008F011C"/>
    <w:rsid w:val="008F084D"/>
    <w:rsid w:val="008F2589"/>
    <w:rsid w:val="008F2E52"/>
    <w:rsid w:val="008F3239"/>
    <w:rsid w:val="008F3D01"/>
    <w:rsid w:val="008F6068"/>
    <w:rsid w:val="009006BA"/>
    <w:rsid w:val="0090245C"/>
    <w:rsid w:val="00902BAD"/>
    <w:rsid w:val="0090321D"/>
    <w:rsid w:val="00903DB4"/>
    <w:rsid w:val="0090657D"/>
    <w:rsid w:val="00907D7E"/>
    <w:rsid w:val="0091200D"/>
    <w:rsid w:val="00912F39"/>
    <w:rsid w:val="009132BA"/>
    <w:rsid w:val="00914B08"/>
    <w:rsid w:val="009203C5"/>
    <w:rsid w:val="00922F90"/>
    <w:rsid w:val="00923722"/>
    <w:rsid w:val="00924EBD"/>
    <w:rsid w:val="00926F84"/>
    <w:rsid w:val="00927AD3"/>
    <w:rsid w:val="0093078B"/>
    <w:rsid w:val="00930F7D"/>
    <w:rsid w:val="00933475"/>
    <w:rsid w:val="0093483D"/>
    <w:rsid w:val="0093488C"/>
    <w:rsid w:val="00935883"/>
    <w:rsid w:val="009363A8"/>
    <w:rsid w:val="009370AD"/>
    <w:rsid w:val="00943E08"/>
    <w:rsid w:val="009463E8"/>
    <w:rsid w:val="00946712"/>
    <w:rsid w:val="00947990"/>
    <w:rsid w:val="009504E1"/>
    <w:rsid w:val="00950E4D"/>
    <w:rsid w:val="009515CD"/>
    <w:rsid w:val="009549E1"/>
    <w:rsid w:val="00955675"/>
    <w:rsid w:val="009602FA"/>
    <w:rsid w:val="00962524"/>
    <w:rsid w:val="009651EF"/>
    <w:rsid w:val="009652DE"/>
    <w:rsid w:val="00967B6B"/>
    <w:rsid w:val="00971036"/>
    <w:rsid w:val="009711DE"/>
    <w:rsid w:val="00971821"/>
    <w:rsid w:val="00972C17"/>
    <w:rsid w:val="00976BAE"/>
    <w:rsid w:val="00977A3F"/>
    <w:rsid w:val="00980DA0"/>
    <w:rsid w:val="0098219B"/>
    <w:rsid w:val="009823B6"/>
    <w:rsid w:val="00982E7E"/>
    <w:rsid w:val="009834E2"/>
    <w:rsid w:val="0098575B"/>
    <w:rsid w:val="00986E27"/>
    <w:rsid w:val="00993B5A"/>
    <w:rsid w:val="0099424D"/>
    <w:rsid w:val="009962A4"/>
    <w:rsid w:val="009A0FC7"/>
    <w:rsid w:val="009A26B7"/>
    <w:rsid w:val="009A37D4"/>
    <w:rsid w:val="009A385A"/>
    <w:rsid w:val="009A3BD6"/>
    <w:rsid w:val="009A530C"/>
    <w:rsid w:val="009A56CE"/>
    <w:rsid w:val="009A593D"/>
    <w:rsid w:val="009B171A"/>
    <w:rsid w:val="009B25AF"/>
    <w:rsid w:val="009B32F8"/>
    <w:rsid w:val="009B38FE"/>
    <w:rsid w:val="009B72F3"/>
    <w:rsid w:val="009C0108"/>
    <w:rsid w:val="009C10EE"/>
    <w:rsid w:val="009C1985"/>
    <w:rsid w:val="009C2AE4"/>
    <w:rsid w:val="009C3D6C"/>
    <w:rsid w:val="009C45FE"/>
    <w:rsid w:val="009C621F"/>
    <w:rsid w:val="009C74D4"/>
    <w:rsid w:val="009D13FE"/>
    <w:rsid w:val="009D4239"/>
    <w:rsid w:val="009D46D1"/>
    <w:rsid w:val="009D480B"/>
    <w:rsid w:val="009D532A"/>
    <w:rsid w:val="009D74EE"/>
    <w:rsid w:val="009E1D9D"/>
    <w:rsid w:val="009E30C2"/>
    <w:rsid w:val="009E4684"/>
    <w:rsid w:val="009E4806"/>
    <w:rsid w:val="009E4D1A"/>
    <w:rsid w:val="009E6546"/>
    <w:rsid w:val="009E73A0"/>
    <w:rsid w:val="009E7640"/>
    <w:rsid w:val="009F165B"/>
    <w:rsid w:val="009F1B80"/>
    <w:rsid w:val="009F2A8F"/>
    <w:rsid w:val="009F46B1"/>
    <w:rsid w:val="009F5038"/>
    <w:rsid w:val="009F5693"/>
    <w:rsid w:val="00A00463"/>
    <w:rsid w:val="00A01E19"/>
    <w:rsid w:val="00A02F3B"/>
    <w:rsid w:val="00A03AB0"/>
    <w:rsid w:val="00A046EE"/>
    <w:rsid w:val="00A054EA"/>
    <w:rsid w:val="00A06EAC"/>
    <w:rsid w:val="00A1348A"/>
    <w:rsid w:val="00A136C7"/>
    <w:rsid w:val="00A13839"/>
    <w:rsid w:val="00A162AA"/>
    <w:rsid w:val="00A215BC"/>
    <w:rsid w:val="00A27D23"/>
    <w:rsid w:val="00A30CD5"/>
    <w:rsid w:val="00A32AB4"/>
    <w:rsid w:val="00A32D2D"/>
    <w:rsid w:val="00A33609"/>
    <w:rsid w:val="00A3432A"/>
    <w:rsid w:val="00A34EAF"/>
    <w:rsid w:val="00A3677E"/>
    <w:rsid w:val="00A40063"/>
    <w:rsid w:val="00A4027A"/>
    <w:rsid w:val="00A40795"/>
    <w:rsid w:val="00A43A2F"/>
    <w:rsid w:val="00A4561F"/>
    <w:rsid w:val="00A46F4A"/>
    <w:rsid w:val="00A478F7"/>
    <w:rsid w:val="00A50C0A"/>
    <w:rsid w:val="00A5105E"/>
    <w:rsid w:val="00A51D31"/>
    <w:rsid w:val="00A52430"/>
    <w:rsid w:val="00A5448E"/>
    <w:rsid w:val="00A54AFD"/>
    <w:rsid w:val="00A55B28"/>
    <w:rsid w:val="00A56A14"/>
    <w:rsid w:val="00A573A7"/>
    <w:rsid w:val="00A60FF8"/>
    <w:rsid w:val="00A61DAF"/>
    <w:rsid w:val="00A6472A"/>
    <w:rsid w:val="00A6537C"/>
    <w:rsid w:val="00A66571"/>
    <w:rsid w:val="00A72C64"/>
    <w:rsid w:val="00A73A72"/>
    <w:rsid w:val="00A743B9"/>
    <w:rsid w:val="00A74B6E"/>
    <w:rsid w:val="00A75B63"/>
    <w:rsid w:val="00A76A82"/>
    <w:rsid w:val="00A7703C"/>
    <w:rsid w:val="00A77A19"/>
    <w:rsid w:val="00A808F1"/>
    <w:rsid w:val="00A820A3"/>
    <w:rsid w:val="00A823DE"/>
    <w:rsid w:val="00A82F2C"/>
    <w:rsid w:val="00A8399D"/>
    <w:rsid w:val="00A83AD8"/>
    <w:rsid w:val="00A85323"/>
    <w:rsid w:val="00A868A5"/>
    <w:rsid w:val="00A86B0C"/>
    <w:rsid w:val="00A87AD6"/>
    <w:rsid w:val="00A9017D"/>
    <w:rsid w:val="00A912C9"/>
    <w:rsid w:val="00A91D2A"/>
    <w:rsid w:val="00A94678"/>
    <w:rsid w:val="00A94D5B"/>
    <w:rsid w:val="00A958C3"/>
    <w:rsid w:val="00A97099"/>
    <w:rsid w:val="00A97104"/>
    <w:rsid w:val="00A97D6A"/>
    <w:rsid w:val="00AA36E5"/>
    <w:rsid w:val="00AA376C"/>
    <w:rsid w:val="00AA3908"/>
    <w:rsid w:val="00AB4F3A"/>
    <w:rsid w:val="00AB5DF5"/>
    <w:rsid w:val="00AB6CF4"/>
    <w:rsid w:val="00AB7052"/>
    <w:rsid w:val="00AC3678"/>
    <w:rsid w:val="00AC46FE"/>
    <w:rsid w:val="00AC5EF3"/>
    <w:rsid w:val="00AD0364"/>
    <w:rsid w:val="00AD0412"/>
    <w:rsid w:val="00AD16CE"/>
    <w:rsid w:val="00AD2054"/>
    <w:rsid w:val="00AD2085"/>
    <w:rsid w:val="00AD215D"/>
    <w:rsid w:val="00AD2CF1"/>
    <w:rsid w:val="00AD2E1B"/>
    <w:rsid w:val="00AD4D10"/>
    <w:rsid w:val="00AD6377"/>
    <w:rsid w:val="00AD6507"/>
    <w:rsid w:val="00AD6A3E"/>
    <w:rsid w:val="00AD6D9D"/>
    <w:rsid w:val="00AD79D6"/>
    <w:rsid w:val="00AE0292"/>
    <w:rsid w:val="00AE02B4"/>
    <w:rsid w:val="00AE157B"/>
    <w:rsid w:val="00AE1ABA"/>
    <w:rsid w:val="00AE1F03"/>
    <w:rsid w:val="00AE2488"/>
    <w:rsid w:val="00AE31DD"/>
    <w:rsid w:val="00AE494E"/>
    <w:rsid w:val="00AE49D6"/>
    <w:rsid w:val="00AE698C"/>
    <w:rsid w:val="00AE724A"/>
    <w:rsid w:val="00AF1A80"/>
    <w:rsid w:val="00AF25AF"/>
    <w:rsid w:val="00AF31D9"/>
    <w:rsid w:val="00AF4DB1"/>
    <w:rsid w:val="00AF5058"/>
    <w:rsid w:val="00AF55F3"/>
    <w:rsid w:val="00AF6675"/>
    <w:rsid w:val="00AF761A"/>
    <w:rsid w:val="00B00387"/>
    <w:rsid w:val="00B00AD1"/>
    <w:rsid w:val="00B03DF2"/>
    <w:rsid w:val="00B0470B"/>
    <w:rsid w:val="00B04856"/>
    <w:rsid w:val="00B052FA"/>
    <w:rsid w:val="00B1032C"/>
    <w:rsid w:val="00B11A11"/>
    <w:rsid w:val="00B12780"/>
    <w:rsid w:val="00B13927"/>
    <w:rsid w:val="00B13AAA"/>
    <w:rsid w:val="00B13AD2"/>
    <w:rsid w:val="00B142A4"/>
    <w:rsid w:val="00B1603C"/>
    <w:rsid w:val="00B16291"/>
    <w:rsid w:val="00B16298"/>
    <w:rsid w:val="00B20AD5"/>
    <w:rsid w:val="00B21149"/>
    <w:rsid w:val="00B22B86"/>
    <w:rsid w:val="00B242A1"/>
    <w:rsid w:val="00B243BA"/>
    <w:rsid w:val="00B25178"/>
    <w:rsid w:val="00B27A69"/>
    <w:rsid w:val="00B316A0"/>
    <w:rsid w:val="00B338B0"/>
    <w:rsid w:val="00B36703"/>
    <w:rsid w:val="00B36D64"/>
    <w:rsid w:val="00B405CD"/>
    <w:rsid w:val="00B41E3D"/>
    <w:rsid w:val="00B41F3F"/>
    <w:rsid w:val="00B43947"/>
    <w:rsid w:val="00B43B52"/>
    <w:rsid w:val="00B4439F"/>
    <w:rsid w:val="00B50C6D"/>
    <w:rsid w:val="00B51B12"/>
    <w:rsid w:val="00B564C8"/>
    <w:rsid w:val="00B56A88"/>
    <w:rsid w:val="00B57064"/>
    <w:rsid w:val="00B5716D"/>
    <w:rsid w:val="00B57525"/>
    <w:rsid w:val="00B60808"/>
    <w:rsid w:val="00B61A6F"/>
    <w:rsid w:val="00B62161"/>
    <w:rsid w:val="00B62541"/>
    <w:rsid w:val="00B629FF"/>
    <w:rsid w:val="00B63749"/>
    <w:rsid w:val="00B643B0"/>
    <w:rsid w:val="00B6478A"/>
    <w:rsid w:val="00B64CEC"/>
    <w:rsid w:val="00B6518A"/>
    <w:rsid w:val="00B65882"/>
    <w:rsid w:val="00B65CF7"/>
    <w:rsid w:val="00B70040"/>
    <w:rsid w:val="00B70882"/>
    <w:rsid w:val="00B70948"/>
    <w:rsid w:val="00B70950"/>
    <w:rsid w:val="00B7149B"/>
    <w:rsid w:val="00B71773"/>
    <w:rsid w:val="00B74063"/>
    <w:rsid w:val="00B75506"/>
    <w:rsid w:val="00B759C0"/>
    <w:rsid w:val="00B75BDE"/>
    <w:rsid w:val="00B75EAE"/>
    <w:rsid w:val="00B77D51"/>
    <w:rsid w:val="00B82B17"/>
    <w:rsid w:val="00B83C09"/>
    <w:rsid w:val="00B83CE9"/>
    <w:rsid w:val="00B8406C"/>
    <w:rsid w:val="00B87022"/>
    <w:rsid w:val="00B90A3E"/>
    <w:rsid w:val="00B912A7"/>
    <w:rsid w:val="00B91567"/>
    <w:rsid w:val="00B92016"/>
    <w:rsid w:val="00B92E37"/>
    <w:rsid w:val="00B958D8"/>
    <w:rsid w:val="00B969CF"/>
    <w:rsid w:val="00B97665"/>
    <w:rsid w:val="00BA08A9"/>
    <w:rsid w:val="00BA156C"/>
    <w:rsid w:val="00BA1665"/>
    <w:rsid w:val="00BA173E"/>
    <w:rsid w:val="00BA1D33"/>
    <w:rsid w:val="00BA2861"/>
    <w:rsid w:val="00BA3BC5"/>
    <w:rsid w:val="00BA4396"/>
    <w:rsid w:val="00BA573E"/>
    <w:rsid w:val="00BA6DEA"/>
    <w:rsid w:val="00BA7180"/>
    <w:rsid w:val="00BB216D"/>
    <w:rsid w:val="00BB29E3"/>
    <w:rsid w:val="00BB2AA2"/>
    <w:rsid w:val="00BB3F9B"/>
    <w:rsid w:val="00BB5CA9"/>
    <w:rsid w:val="00BB5D51"/>
    <w:rsid w:val="00BB619D"/>
    <w:rsid w:val="00BB7687"/>
    <w:rsid w:val="00BB785C"/>
    <w:rsid w:val="00BC0954"/>
    <w:rsid w:val="00BC1884"/>
    <w:rsid w:val="00BC20F7"/>
    <w:rsid w:val="00BC2BE9"/>
    <w:rsid w:val="00BC335C"/>
    <w:rsid w:val="00BC3497"/>
    <w:rsid w:val="00BC4A05"/>
    <w:rsid w:val="00BC6B2F"/>
    <w:rsid w:val="00BC725A"/>
    <w:rsid w:val="00BD035E"/>
    <w:rsid w:val="00BD0B36"/>
    <w:rsid w:val="00BD2FE1"/>
    <w:rsid w:val="00BD3997"/>
    <w:rsid w:val="00BD41BB"/>
    <w:rsid w:val="00BD5773"/>
    <w:rsid w:val="00BE0FCB"/>
    <w:rsid w:val="00BE132D"/>
    <w:rsid w:val="00BE4C6E"/>
    <w:rsid w:val="00BE5123"/>
    <w:rsid w:val="00BE616A"/>
    <w:rsid w:val="00BE7320"/>
    <w:rsid w:val="00BE7A8E"/>
    <w:rsid w:val="00BF0CF7"/>
    <w:rsid w:val="00BF1211"/>
    <w:rsid w:val="00BF17C0"/>
    <w:rsid w:val="00BF1A49"/>
    <w:rsid w:val="00BF21AB"/>
    <w:rsid w:val="00BF2458"/>
    <w:rsid w:val="00BF28BD"/>
    <w:rsid w:val="00BF2E12"/>
    <w:rsid w:val="00BF5796"/>
    <w:rsid w:val="00BF6CCA"/>
    <w:rsid w:val="00C02F96"/>
    <w:rsid w:val="00C06B0D"/>
    <w:rsid w:val="00C06CBB"/>
    <w:rsid w:val="00C10955"/>
    <w:rsid w:val="00C11723"/>
    <w:rsid w:val="00C14ED8"/>
    <w:rsid w:val="00C15735"/>
    <w:rsid w:val="00C16D2C"/>
    <w:rsid w:val="00C17CA5"/>
    <w:rsid w:val="00C2076E"/>
    <w:rsid w:val="00C22584"/>
    <w:rsid w:val="00C2338D"/>
    <w:rsid w:val="00C252E7"/>
    <w:rsid w:val="00C266EB"/>
    <w:rsid w:val="00C26830"/>
    <w:rsid w:val="00C302C9"/>
    <w:rsid w:val="00C30870"/>
    <w:rsid w:val="00C3101E"/>
    <w:rsid w:val="00C32F4F"/>
    <w:rsid w:val="00C32FE3"/>
    <w:rsid w:val="00C3301C"/>
    <w:rsid w:val="00C336F1"/>
    <w:rsid w:val="00C34DC2"/>
    <w:rsid w:val="00C3529E"/>
    <w:rsid w:val="00C354D6"/>
    <w:rsid w:val="00C37AF6"/>
    <w:rsid w:val="00C37C75"/>
    <w:rsid w:val="00C41C18"/>
    <w:rsid w:val="00C43021"/>
    <w:rsid w:val="00C44275"/>
    <w:rsid w:val="00C44637"/>
    <w:rsid w:val="00C44DC8"/>
    <w:rsid w:val="00C45385"/>
    <w:rsid w:val="00C461D1"/>
    <w:rsid w:val="00C46356"/>
    <w:rsid w:val="00C50215"/>
    <w:rsid w:val="00C507C6"/>
    <w:rsid w:val="00C51DFB"/>
    <w:rsid w:val="00C51F41"/>
    <w:rsid w:val="00C5351E"/>
    <w:rsid w:val="00C53E0F"/>
    <w:rsid w:val="00C542C4"/>
    <w:rsid w:val="00C54871"/>
    <w:rsid w:val="00C566CF"/>
    <w:rsid w:val="00C57EAF"/>
    <w:rsid w:val="00C63C34"/>
    <w:rsid w:val="00C64D82"/>
    <w:rsid w:val="00C66354"/>
    <w:rsid w:val="00C669DA"/>
    <w:rsid w:val="00C66D15"/>
    <w:rsid w:val="00C67FF5"/>
    <w:rsid w:val="00C70109"/>
    <w:rsid w:val="00C73402"/>
    <w:rsid w:val="00C73DD7"/>
    <w:rsid w:val="00C73E22"/>
    <w:rsid w:val="00C74B60"/>
    <w:rsid w:val="00C75205"/>
    <w:rsid w:val="00C75832"/>
    <w:rsid w:val="00C7603E"/>
    <w:rsid w:val="00C76FC2"/>
    <w:rsid w:val="00C806F2"/>
    <w:rsid w:val="00C81E89"/>
    <w:rsid w:val="00C82DE2"/>
    <w:rsid w:val="00C8635F"/>
    <w:rsid w:val="00C86968"/>
    <w:rsid w:val="00C90DBB"/>
    <w:rsid w:val="00C91083"/>
    <w:rsid w:val="00C9136A"/>
    <w:rsid w:val="00C92503"/>
    <w:rsid w:val="00C93755"/>
    <w:rsid w:val="00C9393C"/>
    <w:rsid w:val="00C93D5E"/>
    <w:rsid w:val="00C93F51"/>
    <w:rsid w:val="00C95DAC"/>
    <w:rsid w:val="00C97CDA"/>
    <w:rsid w:val="00CA13B2"/>
    <w:rsid w:val="00CA5114"/>
    <w:rsid w:val="00CA62D1"/>
    <w:rsid w:val="00CA6A58"/>
    <w:rsid w:val="00CA7BA4"/>
    <w:rsid w:val="00CB0494"/>
    <w:rsid w:val="00CB062C"/>
    <w:rsid w:val="00CB0DA9"/>
    <w:rsid w:val="00CB1F14"/>
    <w:rsid w:val="00CB33E2"/>
    <w:rsid w:val="00CB3651"/>
    <w:rsid w:val="00CB39B6"/>
    <w:rsid w:val="00CB42CB"/>
    <w:rsid w:val="00CB4316"/>
    <w:rsid w:val="00CB59A4"/>
    <w:rsid w:val="00CB5E0D"/>
    <w:rsid w:val="00CC02C0"/>
    <w:rsid w:val="00CC0BB8"/>
    <w:rsid w:val="00CC2635"/>
    <w:rsid w:val="00CC288A"/>
    <w:rsid w:val="00CC3DB0"/>
    <w:rsid w:val="00CC3EB4"/>
    <w:rsid w:val="00CC41B6"/>
    <w:rsid w:val="00CC463E"/>
    <w:rsid w:val="00CC4D42"/>
    <w:rsid w:val="00CC5280"/>
    <w:rsid w:val="00CC5902"/>
    <w:rsid w:val="00CD023F"/>
    <w:rsid w:val="00CD13FB"/>
    <w:rsid w:val="00CD14C0"/>
    <w:rsid w:val="00CD14C4"/>
    <w:rsid w:val="00CD22C3"/>
    <w:rsid w:val="00CD3B54"/>
    <w:rsid w:val="00CD443E"/>
    <w:rsid w:val="00CE05DC"/>
    <w:rsid w:val="00CE05E3"/>
    <w:rsid w:val="00CE0A8E"/>
    <w:rsid w:val="00CE18E0"/>
    <w:rsid w:val="00CE1C8B"/>
    <w:rsid w:val="00CE342F"/>
    <w:rsid w:val="00CE382F"/>
    <w:rsid w:val="00CE4089"/>
    <w:rsid w:val="00CE4DD0"/>
    <w:rsid w:val="00CE588E"/>
    <w:rsid w:val="00CE62E0"/>
    <w:rsid w:val="00CE664A"/>
    <w:rsid w:val="00CE778A"/>
    <w:rsid w:val="00CE7AB5"/>
    <w:rsid w:val="00CF020F"/>
    <w:rsid w:val="00CF084D"/>
    <w:rsid w:val="00CF0D4B"/>
    <w:rsid w:val="00CF1AD6"/>
    <w:rsid w:val="00CF22AE"/>
    <w:rsid w:val="00CF2455"/>
    <w:rsid w:val="00CF26D9"/>
    <w:rsid w:val="00CF3F9B"/>
    <w:rsid w:val="00CF4FB4"/>
    <w:rsid w:val="00CF51BD"/>
    <w:rsid w:val="00CF793A"/>
    <w:rsid w:val="00D000BB"/>
    <w:rsid w:val="00D005B1"/>
    <w:rsid w:val="00D036F4"/>
    <w:rsid w:val="00D03A1E"/>
    <w:rsid w:val="00D03A48"/>
    <w:rsid w:val="00D03BB0"/>
    <w:rsid w:val="00D043BA"/>
    <w:rsid w:val="00D04461"/>
    <w:rsid w:val="00D05B12"/>
    <w:rsid w:val="00D06812"/>
    <w:rsid w:val="00D06D97"/>
    <w:rsid w:val="00D070E3"/>
    <w:rsid w:val="00D108EB"/>
    <w:rsid w:val="00D115D8"/>
    <w:rsid w:val="00D11B94"/>
    <w:rsid w:val="00D14C2E"/>
    <w:rsid w:val="00D150DC"/>
    <w:rsid w:val="00D15505"/>
    <w:rsid w:val="00D15530"/>
    <w:rsid w:val="00D16059"/>
    <w:rsid w:val="00D160A7"/>
    <w:rsid w:val="00D16403"/>
    <w:rsid w:val="00D1773C"/>
    <w:rsid w:val="00D1791B"/>
    <w:rsid w:val="00D17A68"/>
    <w:rsid w:val="00D20568"/>
    <w:rsid w:val="00D2179F"/>
    <w:rsid w:val="00D22FE5"/>
    <w:rsid w:val="00D23662"/>
    <w:rsid w:val="00D261DF"/>
    <w:rsid w:val="00D26E67"/>
    <w:rsid w:val="00D275B5"/>
    <w:rsid w:val="00D30307"/>
    <w:rsid w:val="00D3075D"/>
    <w:rsid w:val="00D31DC4"/>
    <w:rsid w:val="00D33AF5"/>
    <w:rsid w:val="00D34561"/>
    <w:rsid w:val="00D34D39"/>
    <w:rsid w:val="00D35569"/>
    <w:rsid w:val="00D356F9"/>
    <w:rsid w:val="00D35E97"/>
    <w:rsid w:val="00D36141"/>
    <w:rsid w:val="00D36A25"/>
    <w:rsid w:val="00D36ABF"/>
    <w:rsid w:val="00D4220A"/>
    <w:rsid w:val="00D42746"/>
    <w:rsid w:val="00D44725"/>
    <w:rsid w:val="00D47AB9"/>
    <w:rsid w:val="00D503A6"/>
    <w:rsid w:val="00D509DA"/>
    <w:rsid w:val="00D50E89"/>
    <w:rsid w:val="00D51E02"/>
    <w:rsid w:val="00D52FD8"/>
    <w:rsid w:val="00D56AF2"/>
    <w:rsid w:val="00D57377"/>
    <w:rsid w:val="00D61E2E"/>
    <w:rsid w:val="00D631DD"/>
    <w:rsid w:val="00D636E8"/>
    <w:rsid w:val="00D63CFE"/>
    <w:rsid w:val="00D6519D"/>
    <w:rsid w:val="00D65BD5"/>
    <w:rsid w:val="00D660B0"/>
    <w:rsid w:val="00D708BE"/>
    <w:rsid w:val="00D722C6"/>
    <w:rsid w:val="00D75304"/>
    <w:rsid w:val="00D7583C"/>
    <w:rsid w:val="00D7594C"/>
    <w:rsid w:val="00D76B37"/>
    <w:rsid w:val="00D774C0"/>
    <w:rsid w:val="00D82BEC"/>
    <w:rsid w:val="00D82D2C"/>
    <w:rsid w:val="00D82F1B"/>
    <w:rsid w:val="00D834EB"/>
    <w:rsid w:val="00D841C2"/>
    <w:rsid w:val="00D8434B"/>
    <w:rsid w:val="00D84BF3"/>
    <w:rsid w:val="00D85D3F"/>
    <w:rsid w:val="00D8687A"/>
    <w:rsid w:val="00D87C34"/>
    <w:rsid w:val="00D90DBC"/>
    <w:rsid w:val="00D91140"/>
    <w:rsid w:val="00D91573"/>
    <w:rsid w:val="00D9314E"/>
    <w:rsid w:val="00D96363"/>
    <w:rsid w:val="00D97527"/>
    <w:rsid w:val="00D97CD0"/>
    <w:rsid w:val="00DA1FD0"/>
    <w:rsid w:val="00DA59CD"/>
    <w:rsid w:val="00DA6A7A"/>
    <w:rsid w:val="00DA6C1C"/>
    <w:rsid w:val="00DB15FA"/>
    <w:rsid w:val="00DB2197"/>
    <w:rsid w:val="00DB2A48"/>
    <w:rsid w:val="00DB3939"/>
    <w:rsid w:val="00DB420B"/>
    <w:rsid w:val="00DB5F23"/>
    <w:rsid w:val="00DB6671"/>
    <w:rsid w:val="00DC1243"/>
    <w:rsid w:val="00DC2B9A"/>
    <w:rsid w:val="00DC2F19"/>
    <w:rsid w:val="00DC3071"/>
    <w:rsid w:val="00DC3E67"/>
    <w:rsid w:val="00DC4FA9"/>
    <w:rsid w:val="00DD1292"/>
    <w:rsid w:val="00DD2BC7"/>
    <w:rsid w:val="00DD4E7B"/>
    <w:rsid w:val="00DD5454"/>
    <w:rsid w:val="00DD6D05"/>
    <w:rsid w:val="00DD738C"/>
    <w:rsid w:val="00DE09DC"/>
    <w:rsid w:val="00DE0E33"/>
    <w:rsid w:val="00DE1F6A"/>
    <w:rsid w:val="00DE211F"/>
    <w:rsid w:val="00DE3611"/>
    <w:rsid w:val="00DE362A"/>
    <w:rsid w:val="00DE42E4"/>
    <w:rsid w:val="00DE5AAF"/>
    <w:rsid w:val="00DE5B70"/>
    <w:rsid w:val="00DE61EF"/>
    <w:rsid w:val="00DE64A3"/>
    <w:rsid w:val="00DF0321"/>
    <w:rsid w:val="00DF073A"/>
    <w:rsid w:val="00DF094F"/>
    <w:rsid w:val="00DF26ED"/>
    <w:rsid w:val="00DF2845"/>
    <w:rsid w:val="00DF6B37"/>
    <w:rsid w:val="00DF75B2"/>
    <w:rsid w:val="00E00185"/>
    <w:rsid w:val="00E02F4F"/>
    <w:rsid w:val="00E030DB"/>
    <w:rsid w:val="00E0356F"/>
    <w:rsid w:val="00E04678"/>
    <w:rsid w:val="00E05686"/>
    <w:rsid w:val="00E06493"/>
    <w:rsid w:val="00E06E6D"/>
    <w:rsid w:val="00E07765"/>
    <w:rsid w:val="00E07F72"/>
    <w:rsid w:val="00E10477"/>
    <w:rsid w:val="00E106CF"/>
    <w:rsid w:val="00E11182"/>
    <w:rsid w:val="00E12D81"/>
    <w:rsid w:val="00E13512"/>
    <w:rsid w:val="00E1383F"/>
    <w:rsid w:val="00E15AFA"/>
    <w:rsid w:val="00E15E7C"/>
    <w:rsid w:val="00E16CB2"/>
    <w:rsid w:val="00E16D09"/>
    <w:rsid w:val="00E16F6F"/>
    <w:rsid w:val="00E17280"/>
    <w:rsid w:val="00E20BDE"/>
    <w:rsid w:val="00E25335"/>
    <w:rsid w:val="00E26667"/>
    <w:rsid w:val="00E27A24"/>
    <w:rsid w:val="00E27B7A"/>
    <w:rsid w:val="00E30BD6"/>
    <w:rsid w:val="00E31278"/>
    <w:rsid w:val="00E31790"/>
    <w:rsid w:val="00E31EC6"/>
    <w:rsid w:val="00E3227C"/>
    <w:rsid w:val="00E34CF7"/>
    <w:rsid w:val="00E372AA"/>
    <w:rsid w:val="00E402BB"/>
    <w:rsid w:val="00E416B4"/>
    <w:rsid w:val="00E419AF"/>
    <w:rsid w:val="00E42D7B"/>
    <w:rsid w:val="00E4317B"/>
    <w:rsid w:val="00E4375C"/>
    <w:rsid w:val="00E43EE4"/>
    <w:rsid w:val="00E44894"/>
    <w:rsid w:val="00E44D77"/>
    <w:rsid w:val="00E45676"/>
    <w:rsid w:val="00E46125"/>
    <w:rsid w:val="00E50303"/>
    <w:rsid w:val="00E505F8"/>
    <w:rsid w:val="00E53317"/>
    <w:rsid w:val="00E546B0"/>
    <w:rsid w:val="00E56B3D"/>
    <w:rsid w:val="00E57186"/>
    <w:rsid w:val="00E61695"/>
    <w:rsid w:val="00E620D0"/>
    <w:rsid w:val="00E64330"/>
    <w:rsid w:val="00E66B7F"/>
    <w:rsid w:val="00E66D32"/>
    <w:rsid w:val="00E67D7A"/>
    <w:rsid w:val="00E704F5"/>
    <w:rsid w:val="00E714BB"/>
    <w:rsid w:val="00E72026"/>
    <w:rsid w:val="00E72976"/>
    <w:rsid w:val="00E732F8"/>
    <w:rsid w:val="00E7336E"/>
    <w:rsid w:val="00E738FF"/>
    <w:rsid w:val="00E77DBF"/>
    <w:rsid w:val="00E80FC6"/>
    <w:rsid w:val="00E81A45"/>
    <w:rsid w:val="00E81DF9"/>
    <w:rsid w:val="00E828EA"/>
    <w:rsid w:val="00E82F4A"/>
    <w:rsid w:val="00E8452D"/>
    <w:rsid w:val="00E852FD"/>
    <w:rsid w:val="00E879B0"/>
    <w:rsid w:val="00E90D31"/>
    <w:rsid w:val="00E92654"/>
    <w:rsid w:val="00E92A56"/>
    <w:rsid w:val="00E944DD"/>
    <w:rsid w:val="00E97E9D"/>
    <w:rsid w:val="00EA0F73"/>
    <w:rsid w:val="00EA1774"/>
    <w:rsid w:val="00EA1D39"/>
    <w:rsid w:val="00EA25DD"/>
    <w:rsid w:val="00EA331C"/>
    <w:rsid w:val="00EA3699"/>
    <w:rsid w:val="00EA3B77"/>
    <w:rsid w:val="00EA4FBE"/>
    <w:rsid w:val="00EA5F4D"/>
    <w:rsid w:val="00EA7793"/>
    <w:rsid w:val="00EA7F5B"/>
    <w:rsid w:val="00EB0223"/>
    <w:rsid w:val="00EB0679"/>
    <w:rsid w:val="00EB18B5"/>
    <w:rsid w:val="00EB3571"/>
    <w:rsid w:val="00EB37CD"/>
    <w:rsid w:val="00EB3DC5"/>
    <w:rsid w:val="00EB3DE7"/>
    <w:rsid w:val="00EB5F4A"/>
    <w:rsid w:val="00EB5F6C"/>
    <w:rsid w:val="00EB701C"/>
    <w:rsid w:val="00EC041A"/>
    <w:rsid w:val="00EC0DF7"/>
    <w:rsid w:val="00EC20AA"/>
    <w:rsid w:val="00EC2A71"/>
    <w:rsid w:val="00EC2E30"/>
    <w:rsid w:val="00EC2F70"/>
    <w:rsid w:val="00EC4935"/>
    <w:rsid w:val="00EC6222"/>
    <w:rsid w:val="00EC65BD"/>
    <w:rsid w:val="00ED09F0"/>
    <w:rsid w:val="00ED2053"/>
    <w:rsid w:val="00ED2D47"/>
    <w:rsid w:val="00ED4433"/>
    <w:rsid w:val="00ED445D"/>
    <w:rsid w:val="00ED51F1"/>
    <w:rsid w:val="00ED5E63"/>
    <w:rsid w:val="00ED61F7"/>
    <w:rsid w:val="00ED6D57"/>
    <w:rsid w:val="00EE0264"/>
    <w:rsid w:val="00EE1257"/>
    <w:rsid w:val="00EE4777"/>
    <w:rsid w:val="00EE510C"/>
    <w:rsid w:val="00EE7314"/>
    <w:rsid w:val="00EE7616"/>
    <w:rsid w:val="00EF061B"/>
    <w:rsid w:val="00EF0AA6"/>
    <w:rsid w:val="00EF1649"/>
    <w:rsid w:val="00EF16B5"/>
    <w:rsid w:val="00EF3313"/>
    <w:rsid w:val="00EF423F"/>
    <w:rsid w:val="00EF626B"/>
    <w:rsid w:val="00EF68F5"/>
    <w:rsid w:val="00EF6D00"/>
    <w:rsid w:val="00EF728B"/>
    <w:rsid w:val="00F00CF1"/>
    <w:rsid w:val="00F02180"/>
    <w:rsid w:val="00F02D3E"/>
    <w:rsid w:val="00F035A1"/>
    <w:rsid w:val="00F041F3"/>
    <w:rsid w:val="00F048A6"/>
    <w:rsid w:val="00F05073"/>
    <w:rsid w:val="00F054EF"/>
    <w:rsid w:val="00F12113"/>
    <w:rsid w:val="00F1235C"/>
    <w:rsid w:val="00F1279C"/>
    <w:rsid w:val="00F12AD0"/>
    <w:rsid w:val="00F1356B"/>
    <w:rsid w:val="00F13A0F"/>
    <w:rsid w:val="00F13E98"/>
    <w:rsid w:val="00F14F51"/>
    <w:rsid w:val="00F1606F"/>
    <w:rsid w:val="00F21EFA"/>
    <w:rsid w:val="00F23760"/>
    <w:rsid w:val="00F26A51"/>
    <w:rsid w:val="00F27F23"/>
    <w:rsid w:val="00F3019E"/>
    <w:rsid w:val="00F335FC"/>
    <w:rsid w:val="00F33B78"/>
    <w:rsid w:val="00F34261"/>
    <w:rsid w:val="00F346AF"/>
    <w:rsid w:val="00F34CBB"/>
    <w:rsid w:val="00F35583"/>
    <w:rsid w:val="00F36F3B"/>
    <w:rsid w:val="00F377C1"/>
    <w:rsid w:val="00F40DDA"/>
    <w:rsid w:val="00F4231E"/>
    <w:rsid w:val="00F4332F"/>
    <w:rsid w:val="00F436D0"/>
    <w:rsid w:val="00F439CC"/>
    <w:rsid w:val="00F43D79"/>
    <w:rsid w:val="00F44B3E"/>
    <w:rsid w:val="00F46B97"/>
    <w:rsid w:val="00F46BC6"/>
    <w:rsid w:val="00F5294F"/>
    <w:rsid w:val="00F52C88"/>
    <w:rsid w:val="00F53302"/>
    <w:rsid w:val="00F56C3A"/>
    <w:rsid w:val="00F60F0C"/>
    <w:rsid w:val="00F616D3"/>
    <w:rsid w:val="00F62BF9"/>
    <w:rsid w:val="00F642FA"/>
    <w:rsid w:val="00F65181"/>
    <w:rsid w:val="00F6624D"/>
    <w:rsid w:val="00F70A9B"/>
    <w:rsid w:val="00F7140E"/>
    <w:rsid w:val="00F71DF0"/>
    <w:rsid w:val="00F733AA"/>
    <w:rsid w:val="00F74A99"/>
    <w:rsid w:val="00F74E9C"/>
    <w:rsid w:val="00F76472"/>
    <w:rsid w:val="00F76AD5"/>
    <w:rsid w:val="00F7792C"/>
    <w:rsid w:val="00F819C2"/>
    <w:rsid w:val="00F81F43"/>
    <w:rsid w:val="00F81F53"/>
    <w:rsid w:val="00F8250A"/>
    <w:rsid w:val="00F8252A"/>
    <w:rsid w:val="00F82603"/>
    <w:rsid w:val="00F8449F"/>
    <w:rsid w:val="00F90029"/>
    <w:rsid w:val="00F90B98"/>
    <w:rsid w:val="00F911C4"/>
    <w:rsid w:val="00F91E2B"/>
    <w:rsid w:val="00F93768"/>
    <w:rsid w:val="00F947F3"/>
    <w:rsid w:val="00F94D53"/>
    <w:rsid w:val="00F94F60"/>
    <w:rsid w:val="00F95F29"/>
    <w:rsid w:val="00F9688F"/>
    <w:rsid w:val="00F96AB7"/>
    <w:rsid w:val="00F96BEE"/>
    <w:rsid w:val="00F96F06"/>
    <w:rsid w:val="00FA1C65"/>
    <w:rsid w:val="00FA3772"/>
    <w:rsid w:val="00FA3808"/>
    <w:rsid w:val="00FA5AB7"/>
    <w:rsid w:val="00FA6262"/>
    <w:rsid w:val="00FA63E7"/>
    <w:rsid w:val="00FB0BF6"/>
    <w:rsid w:val="00FB441B"/>
    <w:rsid w:val="00FB4727"/>
    <w:rsid w:val="00FB4FCE"/>
    <w:rsid w:val="00FB6C7B"/>
    <w:rsid w:val="00FC07EC"/>
    <w:rsid w:val="00FC1BAB"/>
    <w:rsid w:val="00FC1C08"/>
    <w:rsid w:val="00FC1D9A"/>
    <w:rsid w:val="00FC564D"/>
    <w:rsid w:val="00FC58F7"/>
    <w:rsid w:val="00FC6AA3"/>
    <w:rsid w:val="00FC7344"/>
    <w:rsid w:val="00FD1527"/>
    <w:rsid w:val="00FD1D10"/>
    <w:rsid w:val="00FD3716"/>
    <w:rsid w:val="00FD3D43"/>
    <w:rsid w:val="00FD55B6"/>
    <w:rsid w:val="00FD563E"/>
    <w:rsid w:val="00FD6576"/>
    <w:rsid w:val="00FE09E2"/>
    <w:rsid w:val="00FE1236"/>
    <w:rsid w:val="00FE3AD4"/>
    <w:rsid w:val="00FE4C00"/>
    <w:rsid w:val="00FE64E8"/>
    <w:rsid w:val="00FF0F6E"/>
    <w:rsid w:val="00FF1091"/>
    <w:rsid w:val="00FF15BF"/>
    <w:rsid w:val="00FF17B7"/>
    <w:rsid w:val="00FF1B08"/>
    <w:rsid w:val="00FF1F6D"/>
    <w:rsid w:val="00FF3C96"/>
    <w:rsid w:val="00FF6214"/>
    <w:rsid w:val="00FF6C1F"/>
    <w:rsid w:val="00FF704B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1F736"/>
  <w15:docId w15:val="{229331F9-8D29-D848-AFEB-BCE78EB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252A"/>
    <w:pPr>
      <w:tabs>
        <w:tab w:val="center" w:pos="4680"/>
        <w:tab w:val="right" w:pos="9360"/>
      </w:tabs>
      <w:spacing w:after="0" w:line="480" w:lineRule="auto"/>
      <w:ind w:firstLine="475"/>
    </w:pPr>
    <w:rPr>
      <w:rFonts w:ascii="Besley* Book" w:hAnsi="Besley* Book" w:cstheme="minorHAnsi"/>
    </w:rPr>
  </w:style>
  <w:style w:type="paragraph" w:styleId="Heading1">
    <w:name w:val="heading 1"/>
    <w:basedOn w:val="Normal"/>
    <w:link w:val="Heading1Char"/>
    <w:autoRedefine/>
    <w:uiPriority w:val="9"/>
    <w:qFormat/>
    <w:rsid w:val="00F8252A"/>
    <w:pPr>
      <w:numPr>
        <w:numId w:val="14"/>
      </w:numPr>
      <w:tabs>
        <w:tab w:val="clear" w:pos="4680"/>
        <w:tab w:val="clear" w:pos="9360"/>
      </w:tabs>
      <w:spacing w:before="120" w:line="240" w:lineRule="auto"/>
      <w:outlineLvl w:val="0"/>
    </w:pPr>
    <w:rPr>
      <w:rFonts w:ascii="Gill Sans MT" w:eastAsia="Times New Roman" w:hAnsi="Gill Sans MT"/>
      <w:b/>
      <w:bCs/>
      <w:color w:val="134D13"/>
      <w:sz w:val="24"/>
      <w:szCs w:val="32"/>
    </w:rPr>
  </w:style>
  <w:style w:type="paragraph" w:styleId="Heading2">
    <w:name w:val="heading 2"/>
    <w:basedOn w:val="Heading1"/>
    <w:link w:val="Heading2Char"/>
    <w:autoRedefine/>
    <w:unhideWhenUsed/>
    <w:qFormat/>
    <w:rsid w:val="00F8252A"/>
    <w:pPr>
      <w:numPr>
        <w:ilvl w:val="1"/>
      </w:numPr>
      <w:spacing w:after="120"/>
      <w:contextualSpacing/>
      <w:outlineLvl w:val="1"/>
    </w:pPr>
    <w:rPr>
      <w:rFonts w:cs="Calibri (Body)"/>
      <w:color w:val="400706"/>
    </w:rPr>
  </w:style>
  <w:style w:type="paragraph" w:styleId="Heading3">
    <w:name w:val="heading 3"/>
    <w:basedOn w:val="Normal"/>
    <w:link w:val="Heading3Char"/>
    <w:autoRedefine/>
    <w:qFormat/>
    <w:rsid w:val="00F8252A"/>
    <w:pPr>
      <w:numPr>
        <w:ilvl w:val="2"/>
        <w:numId w:val="14"/>
      </w:numPr>
      <w:tabs>
        <w:tab w:val="clear" w:pos="4680"/>
        <w:tab w:val="clear" w:pos="9360"/>
      </w:tabs>
      <w:spacing w:before="120" w:after="120" w:line="240" w:lineRule="auto"/>
      <w:ind w:left="2304" w:hanging="432"/>
      <w:contextualSpacing/>
      <w:outlineLvl w:val="2"/>
    </w:pPr>
    <w:rPr>
      <w:rFonts w:ascii="Gill Sans MT" w:eastAsia="Times New Roman" w:hAnsi="Gill Sans MT" w:cs="Times New Roman"/>
      <w:bCs/>
      <w:color w:val="0E3A3A"/>
      <w:sz w:val="24"/>
      <w:szCs w:val="26"/>
      <w:lang w:eastAsia="ja-JP"/>
    </w:rPr>
  </w:style>
  <w:style w:type="paragraph" w:styleId="Heading4">
    <w:name w:val="heading 4"/>
    <w:basedOn w:val="Heading1"/>
    <w:link w:val="Heading4Char"/>
    <w:autoRedefine/>
    <w:uiPriority w:val="9"/>
    <w:unhideWhenUsed/>
    <w:qFormat/>
    <w:rsid w:val="00F8252A"/>
    <w:pPr>
      <w:keepNext/>
      <w:keepLines/>
      <w:numPr>
        <w:ilvl w:val="3"/>
      </w:numPr>
      <w:ind w:left="3024" w:hanging="432"/>
      <w:contextualSpacing/>
      <w:outlineLvl w:val="3"/>
    </w:pPr>
    <w:rPr>
      <w:rFonts w:eastAsiaTheme="majorEastAsia" w:cstheme="majorBidi"/>
      <w:b w:val="0"/>
      <w:bCs w:val="0"/>
      <w:iCs/>
      <w:color w:val="5F3917"/>
      <w:sz w:val="20"/>
    </w:rPr>
  </w:style>
  <w:style w:type="paragraph" w:styleId="Heading5">
    <w:name w:val="heading 5"/>
    <w:basedOn w:val="Heading4"/>
    <w:link w:val="Heading5Char"/>
    <w:autoRedefine/>
    <w:uiPriority w:val="9"/>
    <w:unhideWhenUsed/>
    <w:qFormat/>
    <w:rsid w:val="00F8252A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rsid w:val="00F8252A"/>
    <w:pPr>
      <w:numPr>
        <w:ilvl w:val="3"/>
        <w:numId w:val="1"/>
      </w:numPr>
      <w:ind w:left="3024" w:hanging="432"/>
      <w:outlineLvl w:val="5"/>
    </w:pPr>
    <w:rPr>
      <w:bCs/>
      <w:szCs w:val="22"/>
    </w:rPr>
  </w:style>
  <w:style w:type="paragraph" w:styleId="Heading7">
    <w:name w:val="heading 7"/>
    <w:basedOn w:val="Heading6"/>
    <w:link w:val="Heading7Char"/>
    <w:uiPriority w:val="9"/>
    <w:unhideWhenUsed/>
    <w:rsid w:val="00F8252A"/>
    <w:pPr>
      <w:outlineLvl w:val="6"/>
    </w:pPr>
  </w:style>
  <w:style w:type="paragraph" w:styleId="Heading8">
    <w:name w:val="heading 8"/>
    <w:basedOn w:val="Heading7"/>
    <w:link w:val="Heading8Char"/>
    <w:uiPriority w:val="9"/>
    <w:unhideWhenUsed/>
    <w:rsid w:val="00F8252A"/>
    <w:pPr>
      <w:outlineLvl w:val="7"/>
    </w:pPr>
  </w:style>
  <w:style w:type="paragraph" w:styleId="Heading9">
    <w:name w:val="heading 9"/>
    <w:basedOn w:val="Heading8"/>
    <w:link w:val="Heading9Char"/>
    <w:uiPriority w:val="9"/>
    <w:unhideWhenUsed/>
    <w:rsid w:val="00F8252A"/>
    <w:p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F8252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252A"/>
  </w:style>
  <w:style w:type="table" w:styleId="TableGrid">
    <w:name w:val="Table Grid"/>
    <w:basedOn w:val="TableNormal"/>
    <w:uiPriority w:val="59"/>
    <w:rsid w:val="00F8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2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8252A"/>
    <w:rPr>
      <w:rFonts w:ascii="Gill Sans MT" w:eastAsia="Times New Roman" w:hAnsi="Gill Sans MT" w:cs="Times New Roman"/>
      <w:bCs/>
      <w:color w:val="0E3A3A"/>
      <w:sz w:val="24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8252A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F8252A"/>
    <w:pPr>
      <w:spacing w:after="200"/>
    </w:pPr>
    <w:rPr>
      <w:rFonts w:cstheme="minorBidi"/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F8252A"/>
    <w:rPr>
      <w:rFonts w:ascii="Besley* Book" w:hAnsi="Besley* Book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252A"/>
    <w:rPr>
      <w:rFonts w:ascii="Gill Sans MT" w:eastAsia="Times New Roman" w:hAnsi="Gill Sans MT" w:cstheme="minorHAnsi"/>
      <w:b/>
      <w:bCs/>
      <w:color w:val="134D13"/>
      <w:sz w:val="24"/>
      <w:szCs w:val="32"/>
    </w:rPr>
  </w:style>
  <w:style w:type="character" w:styleId="Hyperlink">
    <w:name w:val="Hyperlink"/>
    <w:uiPriority w:val="99"/>
    <w:unhideWhenUsed/>
    <w:rsid w:val="00F8252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52A"/>
    <w:rPr>
      <w:rFonts w:ascii="Gill Sans MT" w:eastAsiaTheme="majorEastAsia" w:hAnsi="Gill Sans MT" w:cstheme="majorBidi"/>
      <w:iCs/>
      <w:color w:val="5F3917"/>
      <w:sz w:val="2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8252A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F8252A"/>
  </w:style>
  <w:style w:type="paragraph" w:styleId="Revision">
    <w:name w:val="Revision"/>
    <w:hidden/>
    <w:uiPriority w:val="99"/>
    <w:semiHidden/>
    <w:rsid w:val="00F825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8252A"/>
    <w:rPr>
      <w:rFonts w:ascii="Gill Sans MT" w:eastAsia="Times New Roman" w:hAnsi="Gill Sans MT" w:cs="Calibri (Body)"/>
      <w:b/>
      <w:bCs/>
      <w:color w:val="400706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5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52A"/>
    <w:rPr>
      <w:rFonts w:ascii="Besley* Book" w:hAnsi="Besley* Book"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252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F8252A"/>
    <w:rPr>
      <w:rFonts w:ascii="Gill Sans MT" w:eastAsiaTheme="majorEastAsia" w:hAnsi="Gill Sans MT" w:cstheme="majorBidi"/>
      <w:iCs/>
      <w:color w:val="5F3917"/>
      <w:sz w:val="20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F8252A"/>
    <w:rPr>
      <w:rFonts w:ascii="Gill Sans MT" w:eastAsiaTheme="majorEastAsia" w:hAnsi="Gill Sans MT" w:cstheme="majorBidi"/>
      <w:bCs/>
      <w:iCs/>
      <w:color w:val="5F3917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8252A"/>
    <w:rPr>
      <w:rFonts w:ascii="Gill Sans MT" w:eastAsiaTheme="majorEastAsia" w:hAnsi="Gill Sans MT" w:cstheme="majorBidi"/>
      <w:bCs/>
      <w:iCs/>
      <w:color w:val="5F3917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8252A"/>
    <w:rPr>
      <w:rFonts w:ascii="Gill Sans MT" w:eastAsiaTheme="majorEastAsia" w:hAnsi="Gill Sans MT" w:cstheme="majorBidi"/>
      <w:bCs/>
      <w:iCs/>
      <w:color w:val="5F3917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8252A"/>
    <w:rPr>
      <w:rFonts w:ascii="Gill Sans MT" w:eastAsiaTheme="majorEastAsia" w:hAnsi="Gill Sans MT" w:cstheme="majorBidi"/>
      <w:bCs/>
      <w:iCs/>
      <w:color w:val="5F3917"/>
      <w:sz w:val="20"/>
    </w:rPr>
  </w:style>
  <w:style w:type="character" w:styleId="PlaceholderText">
    <w:name w:val="Placeholder Text"/>
    <w:basedOn w:val="DefaultParagraphFont"/>
    <w:uiPriority w:val="99"/>
    <w:semiHidden/>
    <w:rsid w:val="00F8252A"/>
    <w:rPr>
      <w:color w:val="808080"/>
    </w:rPr>
  </w:style>
  <w:style w:type="paragraph" w:customStyle="1" w:styleId="OutlineTitle">
    <w:name w:val="Outline Title"/>
    <w:basedOn w:val="Heading1"/>
    <w:next w:val="Heading1"/>
    <w:autoRedefine/>
    <w:qFormat/>
    <w:rsid w:val="00F8252A"/>
    <w:pPr>
      <w:numPr>
        <w:numId w:val="0"/>
      </w:numPr>
      <w:spacing w:after="240"/>
      <w:jc w:val="center"/>
    </w:pPr>
    <w:rPr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do/Documents/GitHub/Cascadia/word/Colorful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ld8761ad50af4d8eb5149fa7ff3cc0e6 xmlns="5ccb6422-1946-4d96-b3a9-1b4a9b28bea5">
      <Terms xmlns="http://schemas.microsoft.com/office/infopath/2007/PartnerControls"/>
    </ld8761ad50af4d8eb5149fa7ff3cc0e6>
    <Notification_x0020_for_x0020_new_x0020_field_x0020_reports xmlns="02e6ac0e-d179-4ac2-baba-f6e8583f2c2e">
      <Url xsi:nil="true"/>
      <Description xsi:nil="true"/>
    </Notification_x0020_for_x0020_new_x0020_field_x0020_reports>
    <NWEA_x0020_Author xmlns="ebb738f4-95e7-4720-947d-f1f2064afbbf">
      <UserInfo>
        <DisplayName/>
        <AccountId xsi:nil="true"/>
        <AccountType/>
      </UserInfo>
    </NWEA_x0020_Author>
    <IconOverlay xmlns="http://schemas.microsoft.com/sharepoint/v4" xsi:nil="true"/>
    <_Status xmlns="http://schemas.microsoft.com/sharepoint/v3/fields">Draft</_Status>
    <Fiscal_x0020_year xmlns="02e6ac0e-d179-4ac2-baba-f6e8583f2c2e"/>
    <nbb24985658541d28c402ca837c152c2 xmlns="5ccb6422-1946-4d96-b3a9-1b4a9b28bea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c988b617-0674-4cbb-91bd-f8cd66879806</TermId>
        </TermInfo>
      </Terms>
    </nbb24985658541d28c402ca837c152c2>
    <TaxCatchAll xmlns="5ccb6422-1946-4d96-b3a9-1b4a9b28bea5">
      <Value>54</Value>
    </TaxCatchAll>
    <Agency xmlns="02e6ac0e-d179-4ac2-baba-f6e8583f2c2e" xsi:nil="true"/>
    <_dlc_DocId xmlns="ebb738f4-95e7-4720-947d-f1f2064afbbf">URCYT76ZWJ5H-1-6490</_dlc_DocId>
    <_dlc_DocIdUrl xmlns="ebb738f4-95e7-4720-947d-f1f2064afbbf">
      <Url>https://nwea.sharepoint.com/sites/research/_layouts/15/DocIdRedir.aspx?ID=URCYT76ZWJ5H-1-6490</Url>
      <Description>URCYT76ZWJ5H-1-6490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17F1374448648B6313F161B1607C6" ma:contentTypeVersion="16" ma:contentTypeDescription="Create a new document." ma:contentTypeScope="" ma:versionID="9407f8beeb8308d5f7854d34c6304a9d">
  <xsd:schema xmlns:xsd="http://www.w3.org/2001/XMLSchema" xmlns:xs="http://www.w3.org/2001/XMLSchema" xmlns:p="http://schemas.microsoft.com/office/2006/metadata/properties" xmlns:ns2="ebb738f4-95e7-4720-947d-f1f2064afbbf" xmlns:ns3="02e6ac0e-d179-4ac2-baba-f6e8583f2c2e" xmlns:ns4="5ccb6422-1946-4d96-b3a9-1b4a9b28bea5" xmlns:ns5="http://schemas.microsoft.com/sharepoint/v4" xmlns:ns6="http://schemas.microsoft.com/sharepoint/v3/fields" targetNamespace="http://schemas.microsoft.com/office/2006/metadata/properties" ma:root="true" ma:fieldsID="8bedcfe90a44cca3a6c995e8c6f51fc1" ns2:_="" ns3:_="" ns4:_="" ns5:_="" ns6:_="">
    <xsd:import namespace="ebb738f4-95e7-4720-947d-f1f2064afbbf"/>
    <xsd:import namespace="02e6ac0e-d179-4ac2-baba-f6e8583f2c2e"/>
    <xsd:import namespace="5ccb6422-1946-4d96-b3a9-1b4a9b28bea5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WEA_x0020_Author" minOccurs="0"/>
                <xsd:element ref="ns3:Fiscal_x0020_year" minOccurs="0"/>
                <xsd:element ref="ns3:Agency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5:IconOverlay" minOccurs="0"/>
                <xsd:element ref="ns2:SharingHintHash" minOccurs="0"/>
                <xsd:element ref="ns2:SharedWithDetails" minOccurs="0"/>
                <xsd:element ref="ns4:ld8761ad50af4d8eb5149fa7ff3cc0e6" minOccurs="0"/>
                <xsd:element ref="ns4:TaxCatchAll" minOccurs="0"/>
                <xsd:element ref="ns4:TaxCatchAllLabel" minOccurs="0"/>
                <xsd:element ref="ns4:nbb24985658541d28c402ca837c152c2" minOccurs="0"/>
                <xsd:element ref="ns3:Notification_x0020_for_x0020_new_x0020_field_x0020_reports" minOccurs="0"/>
                <xsd:element ref="ns6:_Statu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38f4-95e7-4720-947d-f1f2064afbbf" elementFormDefault="qualified">
    <xsd:import namespace="http://schemas.microsoft.com/office/2006/documentManagement/types"/>
    <xsd:import namespace="http://schemas.microsoft.com/office/infopath/2007/PartnerControls"/>
    <xsd:element name="NWEA_x0020_Author" ma:index="2" nillable="true" ma:displayName="NWEA Author" ma:description="Name(s) of NWEA-affiliated individuals or groups responsible for authoring the content." ma:list="UserInfo" ma:SearchPeopleOnly="false" ma:SharePointGroup="0" ma:internalName="NWEA_x0020_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ac0e-d179-4ac2-baba-f6e8583f2c2e" elementFormDefault="qualified">
    <xsd:import namespace="http://schemas.microsoft.com/office/2006/documentManagement/types"/>
    <xsd:import namespace="http://schemas.microsoft.com/office/infopath/2007/PartnerControls"/>
    <xsd:element name="Fiscal_x0020_year" ma:index="3" nillable="true" ma:displayName="Fiscal year" ma:description="The fiscal year relevant to the document (e.g. FY15)" ma:internalName="Fiscal_x0020_year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Y14"/>
                        <xsd:enumeration value="FY15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Agency" ma:index="4" nillable="true" ma:displayName="Agency" ma:description="The Agency or State associated with a document." ma:list="{20ea20b0-06a6-4807-a74c-efa652ad2809}" ma:internalName="Agency" ma:showField="abbreviation">
      <xsd:simpleType>
        <xsd:restriction base="dms:Lookup"/>
      </xsd:simpleType>
    </xsd:element>
    <xsd:element name="Notification_x0020_for_x0020_new_x0020_field_x0020_reports" ma:index="24" nillable="true" ma:displayName="Field report submitted" ma:internalName="Notification_x0020_for_x0020_new_x0020_field_x0020_report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6422-1946-4d96-b3a9-1b4a9b28bea5" elementFormDefault="qualified">
    <xsd:import namespace="http://schemas.microsoft.com/office/2006/documentManagement/types"/>
    <xsd:import namespace="http://schemas.microsoft.com/office/infopath/2007/PartnerControls"/>
    <xsd:element name="ld8761ad50af4d8eb5149fa7ff3cc0e6" ma:index="17" nillable="true" ma:taxonomy="true" ma:internalName="ld8761ad50af4d8eb5149fa7ff3cc0e6" ma:taxonomyFieldName="Document_x0020_Type" ma:displayName="Document Type" ma:default="" ma:fieldId="{5d8761ad-50af-4d8e-b514-9fa7ff3cc0e6}" ma:sspId="b4d47a90-cf98-4397-b16c-9ac657f0cf75" ma:termSetId="81b20c61-705d-4df1-87fd-963e73a7b55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8f22d168-71a9-4978-bd48-f9990961b9a1}" ma:internalName="TaxCatchAll" ma:showField="CatchAllData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8f22d168-71a9-4978-bd48-f9990961b9a1}" ma:internalName="TaxCatchAllLabel" ma:readOnly="true" ma:showField="CatchAllDataLabel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b24985658541d28c402ca837c152c2" ma:index="21" nillable="true" ma:taxonomy="true" ma:internalName="nbb24985658541d28c402ca837c152c2" ma:taxonomyFieldName="Infosec_x0020_Classification" ma:displayName="Infosec Classification" ma:default="54;#Internal Use Only|c988b617-0674-4cbb-91bd-f8cd66879806" ma:fieldId="{7bb24985-6585-41d2-8c40-2ca837c152c2}" ma:sspId="b4d47a90-cf98-4397-b16c-9ac657f0cf75" ma:termSetId="9c7c71a2-5c00-4fd5-80d9-02161a156a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5" nillable="true" ma:displayName="Status" ma:default="Draft" ma:format="Dropdown" ma:internalName="_Status">
      <xsd:simpleType>
        <xsd:union memberTypes="dms:Text">
          <xsd:simpleType>
            <xsd:restriction base="dms:Choice">
              <xsd:enumeration value="Not-Started"/>
              <xsd:enumeration value="Draft"/>
              <xsd:enumeration value="Submitted"/>
              <xsd:enumeration value="In-Review"/>
              <xsd:enumeration value="Reviewed"/>
              <xsd:enumeration value="Final"/>
              <xsd:enumeration value="Published"/>
              <xsd:enumeration value="Scheduled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5F282-250D-4A61-8BDD-945D0CF1FFB0}">
  <ds:schemaRefs>
    <ds:schemaRef ds:uri="http://schemas.microsoft.com/office/2006/metadata/properties"/>
    <ds:schemaRef ds:uri="5ccb6422-1946-4d96-b3a9-1b4a9b28bea5"/>
    <ds:schemaRef ds:uri="http://schemas.microsoft.com/office/infopath/2007/PartnerControls"/>
    <ds:schemaRef ds:uri="02e6ac0e-d179-4ac2-baba-f6e8583f2c2e"/>
    <ds:schemaRef ds:uri="ebb738f4-95e7-4720-947d-f1f2064afbbf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3C9D055-D376-45A4-87AD-D30859521CC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A9ADF2-EC62-4240-86BF-B14C27B89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311AD-6637-4B9E-9631-36FCCC76A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738f4-95e7-4720-947d-f1f2064afbbf"/>
    <ds:schemaRef ds:uri="02e6ac0e-d179-4ac2-baba-f6e8583f2c2e"/>
    <ds:schemaRef ds:uri="5ccb6422-1946-4d96-b3a9-1b4a9b28bea5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EF13F7-C4AC-4D47-906D-85A4DE2E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Colorful Outline.dotx</Template>
  <TotalTime>5</TotalTime>
  <Pages>1</Pages>
  <Words>71</Words>
  <Characters>358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Example: Colorful Outline</dc:title>
  <dc:subject/>
  <dc:creator/>
  <cp:keywords/>
  <dc:description>Template: “Colorful Outline” from the Cascadia style set [cascadia.style]</dc:description>
  <cp:lastModifiedBy>Chase Nordengren</cp:lastModifiedBy>
  <cp:revision>3</cp:revision>
  <cp:lastPrinted>2018-09-12T17:18:00Z</cp:lastPrinted>
  <dcterms:created xsi:type="dcterms:W3CDTF">2019-09-22T15:55:00Z</dcterms:created>
  <dcterms:modified xsi:type="dcterms:W3CDTF">2019-11-04T02:57:00Z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0x0101002D617F1374448648B6313F161B1607C6</vt:lpwstr>
  </property>
  <property fmtid="{D5CDD505-2E9C-101B-9397-08002B2CF9AE}" pid="3" name="_dlc_DocIdItemGuid">
    <vt:lpwstr>0dd5451d-7ce7-4cc5-833e-ea7a75752f34</vt:lpwstr>
  </property>
</Properties>
</file>