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595AB" w14:textId="77777777" w:rsidR="00351006" w:rsidRDefault="0039531E" w:rsidP="001B759A">
      <w:pPr>
        <w:pStyle w:val="Title"/>
      </w:pPr>
      <w:r>
        <w:t>The Great Gatsby</w:t>
      </w:r>
    </w:p>
    <w:p w14:paraId="36EBA11B" w14:textId="77777777" w:rsidR="00351006" w:rsidRDefault="0039531E" w:rsidP="001B759A">
      <w:pPr>
        <w:pStyle w:val="Subtitle"/>
      </w:pPr>
      <w:r>
        <w:t>F. Scott Fitzgerald</w:t>
      </w:r>
    </w:p>
    <w:p w14:paraId="08905670" w14:textId="77777777" w:rsidR="0039531E" w:rsidRPr="0039531E" w:rsidRDefault="0039531E" w:rsidP="00486BD5">
      <w:pPr>
        <w:rPr>
          <w:bCs/>
          <w:i/>
        </w:rPr>
      </w:pPr>
      <w:r>
        <w:rPr>
          <w:noProof/>
        </w:rPr>
        <mc:AlternateContent>
          <mc:Choice Requires="wps">
            <w:drawing>
              <wp:anchor distT="0" distB="0" distL="114300" distR="114300" simplePos="0" relativeHeight="251659264" behindDoc="0" locked="0" layoutInCell="1" allowOverlap="0" wp14:anchorId="6D3096EF" wp14:editId="7C1B3147">
                <wp:simplePos x="0" y="0"/>
                <wp:positionH relativeFrom="margin">
                  <wp:posOffset>5029200</wp:posOffset>
                </wp:positionH>
                <wp:positionV relativeFrom="line">
                  <wp:posOffset>0</wp:posOffset>
                </wp:positionV>
                <wp:extent cx="1051560" cy="960120"/>
                <wp:effectExtent l="0" t="0" r="0" b="0"/>
                <wp:wrapNone/>
                <wp:docPr id="2" name="Text Box 2"/>
                <wp:cNvGraphicFramePr/>
                <a:graphic xmlns:a="http://schemas.openxmlformats.org/drawingml/2006/main">
                  <a:graphicData uri="http://schemas.microsoft.com/office/word/2010/wordprocessingShape">
                    <wps:wsp>
                      <wps:cNvSpPr txBox="1"/>
                      <wps:spPr>
                        <a:xfrm>
                          <a:off x="0" y="0"/>
                          <a:ext cx="1051560" cy="960120"/>
                        </a:xfrm>
                        <a:prstGeom prst="rect">
                          <a:avLst/>
                        </a:prstGeom>
                        <a:noFill/>
                        <a:ln w="6350">
                          <a:noFill/>
                        </a:ln>
                      </wps:spPr>
                      <wps:txbx>
                        <w:txbxContent>
                          <w:p w14:paraId="69CC8491" w14:textId="77777777" w:rsidR="00753CB0" w:rsidRDefault="0039531E" w:rsidP="00753CB0">
                            <w:pPr>
                              <w:pStyle w:val="SideNoteTextStyle"/>
                            </w:pPr>
                            <w:r>
                              <w:t>Fitzgerald identifies his narrator’s “vulnerability” early.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3096EF" id="_x0000_t202" coordsize="21600,21600" o:spt="202" path="m,l,21600r21600,l21600,xe">
                <v:stroke joinstyle="miter"/>
                <v:path gradientshapeok="t" o:connecttype="rect"/>
              </v:shapetype>
              <v:shape id="Text Box 2" o:spid="_x0000_s1026" type="#_x0000_t202" style="position:absolute;margin-left:396pt;margin-top:0;width:82.8pt;height:75.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" o:allowoverlap="f" filled="f" stroked="f" strokeweight=".5pt">
                <v:textbox>
                  <w:txbxContent>
                    <w:p w14:paraId="69CC8491" w14:textId="77777777" w:rsidR="00753CB0" w:rsidRDefault="0039531E" w:rsidP="00753CB0">
                      <w:pPr>
                        <w:pStyle w:val="SideNoteTextStyle"/>
                      </w:pPr>
                      <w:r>
                        <w:t>Fitzgerald identifies his narrator’s “vulnerability” early.</w:t>
                      </w:r>
                    </w:p>
                  </w:txbxContent>
                </v:textbox>
                <w10:wrap anchorx="margin" anchory="line"/>
              </v:shape>
            </w:pict>
          </mc:Fallback>
        </mc:AlternateContent>
      </w:r>
      <w:r w:rsidRPr="0039531E">
        <w:t>In my younger and more vulnerable years my father gave me some advice that I’ve been turning over in my mind ever since.</w:t>
      </w:r>
    </w:p>
    <w:p w14:paraId="2450C10F" w14:textId="77777777" w:rsidR="0039531E" w:rsidRPr="0039531E" w:rsidRDefault="0039531E" w:rsidP="00486BD5">
      <w:pPr>
        <w:rPr>
          <w:bCs/>
          <w:i/>
        </w:rPr>
      </w:pPr>
      <w:r w:rsidRPr="0039531E">
        <w:t>“Whenever you feel like criticizing any one,” he told me, “just remember that all the people in this world haven’t had the advantages that you’ve had.”</w:t>
      </w:r>
    </w:p>
    <w:p w14:paraId="490B2308" w14:textId="77777777" w:rsidR="00351006" w:rsidRDefault="0039531E" w:rsidP="00486BD5">
      <w:r w:rsidRPr="0039531E">
        <w:t xml:space="preserve">He didn’t say any more, but we’ve always been unusually communicative in a reserved way, and I understood that he meant a great deal more than that. </w:t>
      </w:r>
      <w:r>
        <w:rPr>
          <w:noProof/>
        </w:rPr>
        <mc:AlternateContent>
          <mc:Choice Requires="wps">
            <w:drawing>
              <wp:anchor distT="0" distB="0" distL="114300" distR="114300" simplePos="0" relativeHeight="251661312" behindDoc="0" locked="0" layoutInCell="1" allowOverlap="0" wp14:anchorId="3A3E64B5" wp14:editId="06AA4D99">
                <wp:simplePos x="0" y="0"/>
                <wp:positionH relativeFrom="margin">
                  <wp:posOffset>5029199</wp:posOffset>
                </wp:positionH>
                <wp:positionV relativeFrom="line">
                  <wp:posOffset>0</wp:posOffset>
                </wp:positionV>
                <wp:extent cx="1124712" cy="1261872"/>
                <wp:effectExtent l="0" t="0" r="0" b="0"/>
                <wp:wrapNone/>
                <wp:docPr id="1" name="Text Box 1"/>
                <wp:cNvGraphicFramePr/>
                <a:graphic xmlns:a="http://schemas.openxmlformats.org/drawingml/2006/main">
                  <a:graphicData uri="http://schemas.microsoft.com/office/word/2010/wordprocessingShape">
                    <wps:wsp>
                      <wps:cNvSpPr txBox="1"/>
                      <wps:spPr>
                        <a:xfrm>
                          <a:off x="0" y="0"/>
                          <a:ext cx="1124712" cy="1261872"/>
                        </a:xfrm>
                        <a:prstGeom prst="rect">
                          <a:avLst/>
                        </a:prstGeom>
                        <a:noFill/>
                        <a:ln w="6350">
                          <a:noFill/>
                        </a:ln>
                      </wps:spPr>
                      <wps:txbx>
                        <w:txbxContent>
                          <w:p w14:paraId="27E8D100" w14:textId="77777777" w:rsidR="0039531E" w:rsidRDefault="0039531E" w:rsidP="0039531E">
                            <w:pPr>
                              <w:pStyle w:val="SideNoteTextStyle"/>
                            </w:pPr>
                            <w:r>
                              <w:t>Nick’s “reservation of judgements” becomes a theme of his later interactions.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E64B5" id="Text Box 1" o:spid="_x0000_s1027" type="#_x0000_t202" style="position:absolute;margin-left:396pt;margin-top:0;width:88.55pt;height:99.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" o:allowoverlap="f" filled="f" stroked="f" strokeweight=".5pt">
                <v:textbox>
                  <w:txbxContent>
                    <w:p w14:paraId="27E8D100" w14:textId="77777777" w:rsidR="0039531E" w:rsidRDefault="0039531E" w:rsidP="0039531E">
                      <w:pPr>
                        <w:pStyle w:val="SideNoteTextStyle"/>
                      </w:pPr>
                      <w:r>
                        <w:t>Nick’s “reservation of judgements” becomes a theme of his later interactions.</w:t>
                      </w:r>
                    </w:p>
                  </w:txbxContent>
                </v:textbox>
                <w10:wrap anchorx="margin" anchory="line"/>
              </v:shape>
            </w:pict>
          </mc:Fallback>
        </mc:AlternateContent>
      </w:r>
      <w:r w:rsidRPr="0039531E">
        <w:t xml:space="preserve">In consequence, I’m inclined to reserve all judgments, a habit that has opened up many curious natures to me and also made me the victim of not a few veteran bores. The abnormal mind is quick to detect and attach itself to this quality when it appears in a normal person, and so it came about that in college I was unjustly accused of being a politician, because I was privy to the secret griefs of wild, unknown men. Most of the confidences were unsought — frequently I have feigned sleep, preoccupation, or a hostile levity when I realized by some unmistakable sign that an intimate revelation was quivering on the horizon; for the intimate revelations of young men, or at least the terms in which they express them, are usually plagiaristic and marred by obvious suppressions. Reserving judgments is a matter of infinite hope. I am still a little afraid of missing something if I forget that, as my father snobbishly suggested, and I snobbishly repeat, a sense of the fundamental decencies is </w:t>
      </w:r>
      <w:proofErr w:type="spellStart"/>
      <w:r w:rsidRPr="0039531E">
        <w:t>parcelled</w:t>
      </w:r>
      <w:proofErr w:type="spellEnd"/>
      <w:r w:rsidRPr="0039531E">
        <w:t xml:space="preserve"> out unequally at birth.</w:t>
      </w:r>
    </w:p>
    <w:p w14:paraId="4B4BC7CB" w14:textId="77777777" w:rsidR="0039531E" w:rsidRPr="00351006" w:rsidRDefault="0039531E" w:rsidP="00486BD5">
      <w:r w:rsidRPr="0039531E">
        <w:t xml:space="preserve">And, after boasting this way of my tolerance, I come to the admission that it has a limit. Conduct may be founded on the hard rock or the wet marshes, but after a certain point I don’t care what it’s founded on. When I came back from the East last </w:t>
      </w:r>
      <w:proofErr w:type="gramStart"/>
      <w:r w:rsidRPr="0039531E">
        <w:t>autumn</w:t>
      </w:r>
      <w:proofErr w:type="gramEnd"/>
      <w:r w:rsidRPr="0039531E">
        <w:t xml:space="preserve"> I felt that I wanted the world to be in uniform and at a sort of moral attention forever; I wanted no more riotous excursions with privileged glimpses into the human heart. Only Gatsby, the man who gives his name to this book, was exempt from my reaction — Gatsby, who represented everything for which I have an unaffected scorn. If personality is an unbroken series of successful gestures, then there was something gorgeous about him, some heightened sensitivity to the promises of life, as if he were related to one of those intricate machines that register earthquakes ten thousand miles away. This responsiveness had nothing to do with that flabby impressionability which is dignified under the name of the “creative temperament.”— it was an extraordinary gift for hope, a </w:t>
      </w:r>
      <w:r w:rsidRPr="0039531E">
        <w:lastRenderedPageBreak/>
        <w:t>romantic readiness such as I have never found in any other person and which it is not likely I shall ever find again. No — Gatsby turned out all right at the end; it is what preyed on Gatsby, what foul dust floated in the wake of his dreams that temporarily closed out my interest in the abortive sorrows and short-winded elations of men.</w:t>
      </w:r>
      <w:bookmarkStart w:id="0" w:name="_GoBack"/>
      <w:bookmarkEnd w:id="0"/>
    </w:p>
    <w:p w14:paraId="353C8113" w14:textId="77777777" w:rsidR="00351006" w:rsidRPr="00351006" w:rsidRDefault="00351006" w:rsidP="00351006">
      <w:pPr>
        <w:pStyle w:val="HandoutText"/>
      </w:pPr>
    </w:p>
    <w:sectPr w:rsidR="00351006" w:rsidRPr="00351006" w:rsidSect="00753CB0">
      <w:headerReference w:type="default" r:id="rId12"/>
      <w:pgSz w:w="12240" w:h="15840"/>
      <w:pgMar w:top="1440" w:right="4032"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E1764" w14:textId="77777777" w:rsidR="00943006" w:rsidRDefault="00943006" w:rsidP="00A83AD8">
      <w:r>
        <w:separator/>
      </w:r>
    </w:p>
    <w:p w14:paraId="62E429AC" w14:textId="77777777" w:rsidR="00943006" w:rsidRDefault="00943006" w:rsidP="00A83AD8"/>
    <w:p w14:paraId="661F9D39" w14:textId="77777777" w:rsidR="00943006" w:rsidRDefault="00943006" w:rsidP="00A83AD8"/>
    <w:p w14:paraId="65DF8991" w14:textId="77777777" w:rsidR="00943006" w:rsidRDefault="00943006" w:rsidP="00A83AD8"/>
    <w:p w14:paraId="4BAD752A" w14:textId="77777777" w:rsidR="00943006" w:rsidRDefault="00943006" w:rsidP="00A83AD8"/>
    <w:p w14:paraId="58749EE7" w14:textId="77777777" w:rsidR="00943006" w:rsidRDefault="00943006" w:rsidP="00A83AD8"/>
  </w:endnote>
  <w:endnote w:type="continuationSeparator" w:id="0">
    <w:p w14:paraId="774AB5FF" w14:textId="77777777" w:rsidR="00943006" w:rsidRDefault="00943006" w:rsidP="00A83AD8">
      <w:r>
        <w:continuationSeparator/>
      </w:r>
    </w:p>
    <w:p w14:paraId="0834EEA0" w14:textId="77777777" w:rsidR="00943006" w:rsidRDefault="00943006" w:rsidP="00A83AD8"/>
    <w:p w14:paraId="71B334AF" w14:textId="77777777" w:rsidR="00943006" w:rsidRDefault="00943006" w:rsidP="00A83AD8"/>
    <w:p w14:paraId="02F8FF23" w14:textId="77777777" w:rsidR="00943006" w:rsidRDefault="00943006" w:rsidP="00A83AD8"/>
    <w:p w14:paraId="25608203" w14:textId="77777777" w:rsidR="00943006" w:rsidRDefault="00943006" w:rsidP="00A83AD8"/>
    <w:p w14:paraId="02686B96" w14:textId="77777777" w:rsidR="00943006" w:rsidRDefault="00943006" w:rsidP="00A83A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PT Serif">
    <w:panose1 w:val="020A0603040505020204"/>
    <w:charset w:val="4D"/>
    <w:family w:val="roman"/>
    <w:pitch w:val="variable"/>
    <w:sig w:usb0="A00002E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1DCCD5" w14:textId="77777777" w:rsidR="00943006" w:rsidRDefault="00943006" w:rsidP="00A83AD8">
      <w:r>
        <w:separator/>
      </w:r>
    </w:p>
    <w:p w14:paraId="0F47BB3C" w14:textId="77777777" w:rsidR="00943006" w:rsidRDefault="00943006" w:rsidP="00A83AD8"/>
    <w:p w14:paraId="4DE69495" w14:textId="77777777" w:rsidR="00943006" w:rsidRDefault="00943006" w:rsidP="00A83AD8"/>
    <w:p w14:paraId="21DF0347" w14:textId="77777777" w:rsidR="00943006" w:rsidRDefault="00943006" w:rsidP="00A83AD8"/>
    <w:p w14:paraId="038D8AE5" w14:textId="77777777" w:rsidR="00943006" w:rsidRDefault="00943006" w:rsidP="00A83AD8"/>
    <w:p w14:paraId="68162D55" w14:textId="77777777" w:rsidR="00943006" w:rsidRDefault="00943006" w:rsidP="00A83AD8"/>
  </w:footnote>
  <w:footnote w:type="continuationSeparator" w:id="0">
    <w:p w14:paraId="70D4F867" w14:textId="77777777" w:rsidR="00943006" w:rsidRDefault="00943006" w:rsidP="00A83AD8">
      <w:r>
        <w:continuationSeparator/>
      </w:r>
    </w:p>
    <w:p w14:paraId="354A76FD" w14:textId="77777777" w:rsidR="00943006" w:rsidRDefault="00943006" w:rsidP="00A83AD8"/>
    <w:p w14:paraId="04C38D39" w14:textId="77777777" w:rsidR="00943006" w:rsidRDefault="00943006" w:rsidP="00A83AD8"/>
    <w:p w14:paraId="5D0D77DB" w14:textId="77777777" w:rsidR="00943006" w:rsidRDefault="00943006" w:rsidP="00A83AD8"/>
    <w:p w14:paraId="68BBF694" w14:textId="77777777" w:rsidR="00943006" w:rsidRDefault="00943006" w:rsidP="00A83AD8"/>
    <w:p w14:paraId="0DEF8CCC" w14:textId="77777777" w:rsidR="00943006" w:rsidRDefault="00943006" w:rsidP="00A83A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1FC94" w14:textId="77777777" w:rsidR="00237AEE" w:rsidRPr="00237AEE" w:rsidRDefault="00237AEE" w:rsidP="001E051D">
    <w:pPr>
      <w:pStyle w:val="Header"/>
      <w:ind w:right="-252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9A8C5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B46CCC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E3675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1F457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F506D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C6CDAF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78AF25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D48CCA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06DD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7AFE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961911"/>
    <w:multiLevelType w:val="hybridMultilevel"/>
    <w:tmpl w:val="B770E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723541"/>
    <w:multiLevelType w:val="hybridMultilevel"/>
    <w:tmpl w:val="8B9C4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519436D"/>
    <w:multiLevelType w:val="hybridMultilevel"/>
    <w:tmpl w:val="C66CAC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2303C0"/>
    <w:multiLevelType w:val="hybridMultilevel"/>
    <w:tmpl w:val="227E87CE"/>
    <w:lvl w:ilvl="0" w:tplc="8870B4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E24225F"/>
    <w:multiLevelType w:val="hybridMultilevel"/>
    <w:tmpl w:val="82625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DC036C"/>
    <w:multiLevelType w:val="hybridMultilevel"/>
    <w:tmpl w:val="E31C4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547D34"/>
    <w:multiLevelType w:val="hybridMultilevel"/>
    <w:tmpl w:val="FD2295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756EF4"/>
    <w:multiLevelType w:val="hybridMultilevel"/>
    <w:tmpl w:val="BD5C0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755434"/>
    <w:multiLevelType w:val="hybridMultilevel"/>
    <w:tmpl w:val="17F0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083D45"/>
    <w:multiLevelType w:val="hybridMultilevel"/>
    <w:tmpl w:val="12188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D70D7D"/>
    <w:multiLevelType w:val="hybridMultilevel"/>
    <w:tmpl w:val="5D68E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7F74C5"/>
    <w:multiLevelType w:val="hybridMultilevel"/>
    <w:tmpl w:val="93245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973E84"/>
    <w:multiLevelType w:val="hybridMultilevel"/>
    <w:tmpl w:val="084CAC74"/>
    <w:lvl w:ilvl="0" w:tplc="0409000F">
      <w:start w:val="1"/>
      <w:numFmt w:val="decimal"/>
      <w:lvlText w:val="%1."/>
      <w:lvlJc w:val="left"/>
      <w:pPr>
        <w:ind w:left="1195" w:hanging="360"/>
      </w:p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24" w15:restartNumberingAfterBreak="0">
    <w:nsid w:val="416B55B9"/>
    <w:multiLevelType w:val="hybridMultilevel"/>
    <w:tmpl w:val="7FB85B1E"/>
    <w:lvl w:ilvl="0" w:tplc="2F4CBBA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2E5C86"/>
    <w:multiLevelType w:val="hybridMultilevel"/>
    <w:tmpl w:val="98EAE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6D1A39"/>
    <w:multiLevelType w:val="hybridMultilevel"/>
    <w:tmpl w:val="884C6B8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15:restartNumberingAfterBreak="0">
    <w:nsid w:val="460A33FF"/>
    <w:multiLevelType w:val="hybridMultilevel"/>
    <w:tmpl w:val="DE5889E4"/>
    <w:lvl w:ilvl="0" w:tplc="04090001">
      <w:start w:val="1"/>
      <w:numFmt w:val="bullet"/>
      <w:lvlText w:val=""/>
      <w:lvlJc w:val="left"/>
      <w:pPr>
        <w:ind w:left="826" w:hanging="360"/>
      </w:pPr>
      <w:rPr>
        <w:rFonts w:ascii="Symbol" w:hAnsi="Symbol" w:hint="default"/>
      </w:rPr>
    </w:lvl>
    <w:lvl w:ilvl="1" w:tplc="04090003" w:tentative="1">
      <w:start w:val="1"/>
      <w:numFmt w:val="bullet"/>
      <w:lvlText w:val="o"/>
      <w:lvlJc w:val="left"/>
      <w:pPr>
        <w:ind w:left="1546" w:hanging="360"/>
      </w:pPr>
      <w:rPr>
        <w:rFonts w:ascii="Courier New" w:hAnsi="Courier New" w:cs="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cs="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cs="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28" w15:restartNumberingAfterBreak="0">
    <w:nsid w:val="48E255FA"/>
    <w:multiLevelType w:val="hybridMultilevel"/>
    <w:tmpl w:val="1C7AE79C"/>
    <w:lvl w:ilvl="0" w:tplc="B01E10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2E0B66"/>
    <w:multiLevelType w:val="hybridMultilevel"/>
    <w:tmpl w:val="806AF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11D7D"/>
    <w:multiLevelType w:val="hybridMultilevel"/>
    <w:tmpl w:val="F350F074"/>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31" w15:restartNumberingAfterBreak="0">
    <w:nsid w:val="4F152F97"/>
    <w:multiLevelType w:val="hybridMultilevel"/>
    <w:tmpl w:val="F8D82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C871FE"/>
    <w:multiLevelType w:val="hybridMultilevel"/>
    <w:tmpl w:val="B9C41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CA7D14"/>
    <w:multiLevelType w:val="hybridMultilevel"/>
    <w:tmpl w:val="F752C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F61442"/>
    <w:multiLevelType w:val="hybridMultilevel"/>
    <w:tmpl w:val="AEE2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445B4B"/>
    <w:multiLevelType w:val="hybridMultilevel"/>
    <w:tmpl w:val="B888C32E"/>
    <w:lvl w:ilvl="0" w:tplc="2F4CBBA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5D4E8F"/>
    <w:multiLevelType w:val="hybridMultilevel"/>
    <w:tmpl w:val="200E2D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293F4F"/>
    <w:multiLevelType w:val="hybridMultilevel"/>
    <w:tmpl w:val="B78890A4"/>
    <w:lvl w:ilvl="0" w:tplc="FBC8BF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35752A"/>
    <w:multiLevelType w:val="hybridMultilevel"/>
    <w:tmpl w:val="4F422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DF734A"/>
    <w:multiLevelType w:val="hybridMultilevel"/>
    <w:tmpl w:val="94A4C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9F553A"/>
    <w:multiLevelType w:val="hybridMultilevel"/>
    <w:tmpl w:val="967A4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A422DF"/>
    <w:multiLevelType w:val="multilevel"/>
    <w:tmpl w:val="BF6AC1C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2" w15:restartNumberingAfterBreak="0">
    <w:nsid w:val="78F47034"/>
    <w:multiLevelType w:val="hybridMultilevel"/>
    <w:tmpl w:val="A642BF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7"/>
  </w:num>
  <w:num w:numId="3">
    <w:abstractNumId w:val="28"/>
  </w:num>
  <w:num w:numId="4">
    <w:abstractNumId w:val="13"/>
  </w:num>
  <w:num w:numId="5">
    <w:abstractNumId w:val="41"/>
  </w:num>
  <w:num w:numId="6">
    <w:abstractNumId w:val="22"/>
  </w:num>
  <w:num w:numId="7">
    <w:abstractNumId w:val="36"/>
  </w:num>
  <w:num w:numId="8">
    <w:abstractNumId w:val="39"/>
  </w:num>
  <w:num w:numId="9">
    <w:abstractNumId w:val="37"/>
  </w:num>
  <w:num w:numId="10">
    <w:abstractNumId w:val="14"/>
  </w:num>
  <w:num w:numId="11">
    <w:abstractNumId w:val="16"/>
  </w:num>
  <w:num w:numId="12">
    <w:abstractNumId w:val="41"/>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3">
    <w:abstractNumId w:val="25"/>
  </w:num>
  <w:num w:numId="14">
    <w:abstractNumId w:val="26"/>
  </w:num>
  <w:num w:numId="15">
    <w:abstractNumId w:val="35"/>
  </w:num>
  <w:num w:numId="16">
    <w:abstractNumId w:val="38"/>
  </w:num>
  <w:num w:numId="17">
    <w:abstractNumId w:val="33"/>
  </w:num>
  <w:num w:numId="18">
    <w:abstractNumId w:val="24"/>
  </w:num>
  <w:num w:numId="19">
    <w:abstractNumId w:val="42"/>
  </w:num>
  <w:num w:numId="20">
    <w:abstractNumId w:val="40"/>
  </w:num>
  <w:num w:numId="21">
    <w:abstractNumId w:val="15"/>
  </w:num>
  <w:num w:numId="22">
    <w:abstractNumId w:val="29"/>
  </w:num>
  <w:num w:numId="23">
    <w:abstractNumId w:val="27"/>
  </w:num>
  <w:num w:numId="24">
    <w:abstractNumId w:val="11"/>
  </w:num>
  <w:num w:numId="25">
    <w:abstractNumId w:val="31"/>
  </w:num>
  <w:num w:numId="26">
    <w:abstractNumId w:val="19"/>
  </w:num>
  <w:num w:numId="27">
    <w:abstractNumId w:val="32"/>
  </w:num>
  <w:num w:numId="28">
    <w:abstractNumId w:val="20"/>
  </w:num>
  <w:num w:numId="29">
    <w:abstractNumId w:val="10"/>
  </w:num>
  <w:num w:numId="30">
    <w:abstractNumId w:val="30"/>
  </w:num>
  <w:num w:numId="31">
    <w:abstractNumId w:val="0"/>
  </w:num>
  <w:num w:numId="32">
    <w:abstractNumId w:val="1"/>
  </w:num>
  <w:num w:numId="33">
    <w:abstractNumId w:val="2"/>
  </w:num>
  <w:num w:numId="34">
    <w:abstractNumId w:val="3"/>
  </w:num>
  <w:num w:numId="35">
    <w:abstractNumId w:val="8"/>
  </w:num>
  <w:num w:numId="36">
    <w:abstractNumId w:val="4"/>
  </w:num>
  <w:num w:numId="37">
    <w:abstractNumId w:val="5"/>
  </w:num>
  <w:num w:numId="38">
    <w:abstractNumId w:val="6"/>
  </w:num>
  <w:num w:numId="39">
    <w:abstractNumId w:val="7"/>
  </w:num>
  <w:num w:numId="40">
    <w:abstractNumId w:val="9"/>
  </w:num>
  <w:num w:numId="41">
    <w:abstractNumId w:val="23"/>
  </w:num>
  <w:num w:numId="42">
    <w:abstractNumId w:val="12"/>
  </w:num>
  <w:num w:numId="43">
    <w:abstractNumId w:val="21"/>
  </w:num>
  <w:num w:numId="44">
    <w:abstractNumId w:val="3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577"/>
    <w:rsid w:val="00000319"/>
    <w:rsid w:val="00000717"/>
    <w:rsid w:val="00000C70"/>
    <w:rsid w:val="00001170"/>
    <w:rsid w:val="00003C45"/>
    <w:rsid w:val="00007A05"/>
    <w:rsid w:val="00007CD3"/>
    <w:rsid w:val="00007CDD"/>
    <w:rsid w:val="00010622"/>
    <w:rsid w:val="00012D8B"/>
    <w:rsid w:val="00012EC2"/>
    <w:rsid w:val="000144D1"/>
    <w:rsid w:val="0001554B"/>
    <w:rsid w:val="00015A70"/>
    <w:rsid w:val="0001634A"/>
    <w:rsid w:val="0002106D"/>
    <w:rsid w:val="0002144C"/>
    <w:rsid w:val="0002157D"/>
    <w:rsid w:val="00022649"/>
    <w:rsid w:val="000233B6"/>
    <w:rsid w:val="0002353E"/>
    <w:rsid w:val="00024574"/>
    <w:rsid w:val="00024820"/>
    <w:rsid w:val="000261E2"/>
    <w:rsid w:val="0002664A"/>
    <w:rsid w:val="00027BBF"/>
    <w:rsid w:val="00027FCA"/>
    <w:rsid w:val="000321DC"/>
    <w:rsid w:val="00033D14"/>
    <w:rsid w:val="000340A0"/>
    <w:rsid w:val="000342BA"/>
    <w:rsid w:val="00037738"/>
    <w:rsid w:val="0004189B"/>
    <w:rsid w:val="00042C54"/>
    <w:rsid w:val="00042D9A"/>
    <w:rsid w:val="000430B5"/>
    <w:rsid w:val="0004429D"/>
    <w:rsid w:val="000442E0"/>
    <w:rsid w:val="0004562F"/>
    <w:rsid w:val="000466E6"/>
    <w:rsid w:val="00046F10"/>
    <w:rsid w:val="00047676"/>
    <w:rsid w:val="000479CC"/>
    <w:rsid w:val="00050CE3"/>
    <w:rsid w:val="00051FB2"/>
    <w:rsid w:val="0005219F"/>
    <w:rsid w:val="00053996"/>
    <w:rsid w:val="00053B6A"/>
    <w:rsid w:val="00053C73"/>
    <w:rsid w:val="000576DA"/>
    <w:rsid w:val="00060F9D"/>
    <w:rsid w:val="0006310C"/>
    <w:rsid w:val="00063AB3"/>
    <w:rsid w:val="00064FC0"/>
    <w:rsid w:val="000668E7"/>
    <w:rsid w:val="00070ACA"/>
    <w:rsid w:val="00070DAE"/>
    <w:rsid w:val="00071B2E"/>
    <w:rsid w:val="000726C9"/>
    <w:rsid w:val="0007370B"/>
    <w:rsid w:val="00074811"/>
    <w:rsid w:val="000748CA"/>
    <w:rsid w:val="00074ECD"/>
    <w:rsid w:val="000751D3"/>
    <w:rsid w:val="00075861"/>
    <w:rsid w:val="00075CB0"/>
    <w:rsid w:val="000760E9"/>
    <w:rsid w:val="000763B6"/>
    <w:rsid w:val="00077842"/>
    <w:rsid w:val="00077E3F"/>
    <w:rsid w:val="000804E6"/>
    <w:rsid w:val="00083033"/>
    <w:rsid w:val="0008404C"/>
    <w:rsid w:val="000849F6"/>
    <w:rsid w:val="00085123"/>
    <w:rsid w:val="00086354"/>
    <w:rsid w:val="00087C46"/>
    <w:rsid w:val="00090533"/>
    <w:rsid w:val="00091B35"/>
    <w:rsid w:val="00091B81"/>
    <w:rsid w:val="00091DD0"/>
    <w:rsid w:val="00092B98"/>
    <w:rsid w:val="00092F4F"/>
    <w:rsid w:val="00095E5A"/>
    <w:rsid w:val="00096BA6"/>
    <w:rsid w:val="00096D2A"/>
    <w:rsid w:val="000A01FA"/>
    <w:rsid w:val="000A1FEC"/>
    <w:rsid w:val="000A2317"/>
    <w:rsid w:val="000A341C"/>
    <w:rsid w:val="000A36EA"/>
    <w:rsid w:val="000A4149"/>
    <w:rsid w:val="000A5954"/>
    <w:rsid w:val="000A74B3"/>
    <w:rsid w:val="000B0E5B"/>
    <w:rsid w:val="000B143C"/>
    <w:rsid w:val="000B3D16"/>
    <w:rsid w:val="000B53D9"/>
    <w:rsid w:val="000C0972"/>
    <w:rsid w:val="000C3A1C"/>
    <w:rsid w:val="000C45EF"/>
    <w:rsid w:val="000C5B14"/>
    <w:rsid w:val="000C5F04"/>
    <w:rsid w:val="000C7BE3"/>
    <w:rsid w:val="000D17A2"/>
    <w:rsid w:val="000D1886"/>
    <w:rsid w:val="000D2FF1"/>
    <w:rsid w:val="000D52DB"/>
    <w:rsid w:val="000D698D"/>
    <w:rsid w:val="000D6D74"/>
    <w:rsid w:val="000E1799"/>
    <w:rsid w:val="000E3741"/>
    <w:rsid w:val="000E42F6"/>
    <w:rsid w:val="000E5C3B"/>
    <w:rsid w:val="000E5D61"/>
    <w:rsid w:val="000E674B"/>
    <w:rsid w:val="000E681E"/>
    <w:rsid w:val="000E6DA4"/>
    <w:rsid w:val="000E7810"/>
    <w:rsid w:val="000E7EFD"/>
    <w:rsid w:val="000F063D"/>
    <w:rsid w:val="000F126B"/>
    <w:rsid w:val="000F35A7"/>
    <w:rsid w:val="000F3A4D"/>
    <w:rsid w:val="000F3B8E"/>
    <w:rsid w:val="000F61BB"/>
    <w:rsid w:val="000F646A"/>
    <w:rsid w:val="000F6C9D"/>
    <w:rsid w:val="00102972"/>
    <w:rsid w:val="00102E53"/>
    <w:rsid w:val="00104567"/>
    <w:rsid w:val="001045A6"/>
    <w:rsid w:val="001049CD"/>
    <w:rsid w:val="0010634B"/>
    <w:rsid w:val="001063C4"/>
    <w:rsid w:val="0010657C"/>
    <w:rsid w:val="001074E9"/>
    <w:rsid w:val="001108B7"/>
    <w:rsid w:val="00111959"/>
    <w:rsid w:val="00111BAE"/>
    <w:rsid w:val="00112768"/>
    <w:rsid w:val="0011298B"/>
    <w:rsid w:val="0011447C"/>
    <w:rsid w:val="00115C59"/>
    <w:rsid w:val="001164A6"/>
    <w:rsid w:val="001164B4"/>
    <w:rsid w:val="0011776F"/>
    <w:rsid w:val="00120939"/>
    <w:rsid w:val="00121626"/>
    <w:rsid w:val="00121AD8"/>
    <w:rsid w:val="00122B7F"/>
    <w:rsid w:val="00126020"/>
    <w:rsid w:val="001271B2"/>
    <w:rsid w:val="001278E1"/>
    <w:rsid w:val="0013342C"/>
    <w:rsid w:val="0013509D"/>
    <w:rsid w:val="00136A0D"/>
    <w:rsid w:val="001374E5"/>
    <w:rsid w:val="00137A99"/>
    <w:rsid w:val="00141CBF"/>
    <w:rsid w:val="00141D5C"/>
    <w:rsid w:val="001423DE"/>
    <w:rsid w:val="0014270C"/>
    <w:rsid w:val="00142E92"/>
    <w:rsid w:val="001432C5"/>
    <w:rsid w:val="001437FC"/>
    <w:rsid w:val="001446E1"/>
    <w:rsid w:val="00145A28"/>
    <w:rsid w:val="00145ECF"/>
    <w:rsid w:val="00147BFC"/>
    <w:rsid w:val="00147F72"/>
    <w:rsid w:val="0015009A"/>
    <w:rsid w:val="00150522"/>
    <w:rsid w:val="0015121C"/>
    <w:rsid w:val="00151492"/>
    <w:rsid w:val="00152186"/>
    <w:rsid w:val="00152B42"/>
    <w:rsid w:val="001535D3"/>
    <w:rsid w:val="001544CF"/>
    <w:rsid w:val="00156480"/>
    <w:rsid w:val="00156622"/>
    <w:rsid w:val="00156C85"/>
    <w:rsid w:val="001575B6"/>
    <w:rsid w:val="0015793F"/>
    <w:rsid w:val="001619FB"/>
    <w:rsid w:val="00162178"/>
    <w:rsid w:val="001622C7"/>
    <w:rsid w:val="00163180"/>
    <w:rsid w:val="001638A8"/>
    <w:rsid w:val="00164776"/>
    <w:rsid w:val="001647EB"/>
    <w:rsid w:val="00165829"/>
    <w:rsid w:val="00165C31"/>
    <w:rsid w:val="00171ADA"/>
    <w:rsid w:val="00172242"/>
    <w:rsid w:val="00174AB2"/>
    <w:rsid w:val="00176439"/>
    <w:rsid w:val="00176E17"/>
    <w:rsid w:val="00180FEB"/>
    <w:rsid w:val="001817DC"/>
    <w:rsid w:val="00182139"/>
    <w:rsid w:val="00182DAA"/>
    <w:rsid w:val="001856F1"/>
    <w:rsid w:val="0018670C"/>
    <w:rsid w:val="00186716"/>
    <w:rsid w:val="00186B51"/>
    <w:rsid w:val="00186B98"/>
    <w:rsid w:val="00187D26"/>
    <w:rsid w:val="001908E7"/>
    <w:rsid w:val="001909CE"/>
    <w:rsid w:val="001927DA"/>
    <w:rsid w:val="00193872"/>
    <w:rsid w:val="00194D20"/>
    <w:rsid w:val="00194E83"/>
    <w:rsid w:val="001A13BD"/>
    <w:rsid w:val="001A3BBF"/>
    <w:rsid w:val="001A3C49"/>
    <w:rsid w:val="001A3FDA"/>
    <w:rsid w:val="001A4814"/>
    <w:rsid w:val="001A522E"/>
    <w:rsid w:val="001A6CAE"/>
    <w:rsid w:val="001A6D7B"/>
    <w:rsid w:val="001A6E53"/>
    <w:rsid w:val="001B0840"/>
    <w:rsid w:val="001B2405"/>
    <w:rsid w:val="001B275C"/>
    <w:rsid w:val="001B4070"/>
    <w:rsid w:val="001B5679"/>
    <w:rsid w:val="001B5BC5"/>
    <w:rsid w:val="001B65A7"/>
    <w:rsid w:val="001B67EC"/>
    <w:rsid w:val="001B759A"/>
    <w:rsid w:val="001C1157"/>
    <w:rsid w:val="001C1D57"/>
    <w:rsid w:val="001C2AE1"/>
    <w:rsid w:val="001C534C"/>
    <w:rsid w:val="001C5A6A"/>
    <w:rsid w:val="001C7DA5"/>
    <w:rsid w:val="001D1395"/>
    <w:rsid w:val="001D189D"/>
    <w:rsid w:val="001D1D21"/>
    <w:rsid w:val="001D4038"/>
    <w:rsid w:val="001D4091"/>
    <w:rsid w:val="001D53EC"/>
    <w:rsid w:val="001D5B2B"/>
    <w:rsid w:val="001D6F20"/>
    <w:rsid w:val="001E051D"/>
    <w:rsid w:val="001E06D1"/>
    <w:rsid w:val="001E0AD0"/>
    <w:rsid w:val="001E30A9"/>
    <w:rsid w:val="001E3148"/>
    <w:rsid w:val="001E3F84"/>
    <w:rsid w:val="001E5514"/>
    <w:rsid w:val="001E610E"/>
    <w:rsid w:val="001E7A08"/>
    <w:rsid w:val="001F0906"/>
    <w:rsid w:val="001F1740"/>
    <w:rsid w:val="001F2190"/>
    <w:rsid w:val="001F6704"/>
    <w:rsid w:val="001F76BE"/>
    <w:rsid w:val="001F787C"/>
    <w:rsid w:val="0020070E"/>
    <w:rsid w:val="00201BD5"/>
    <w:rsid w:val="00204F20"/>
    <w:rsid w:val="0020587E"/>
    <w:rsid w:val="00205AE4"/>
    <w:rsid w:val="00206318"/>
    <w:rsid w:val="00213942"/>
    <w:rsid w:val="00214866"/>
    <w:rsid w:val="00214C9B"/>
    <w:rsid w:val="002150A3"/>
    <w:rsid w:val="002166FC"/>
    <w:rsid w:val="0021772D"/>
    <w:rsid w:val="0022058B"/>
    <w:rsid w:val="00220B5D"/>
    <w:rsid w:val="00220E43"/>
    <w:rsid w:val="00221554"/>
    <w:rsid w:val="00222DE7"/>
    <w:rsid w:val="00223A77"/>
    <w:rsid w:val="00225186"/>
    <w:rsid w:val="002263A3"/>
    <w:rsid w:val="00227175"/>
    <w:rsid w:val="00230055"/>
    <w:rsid w:val="00230359"/>
    <w:rsid w:val="0023161F"/>
    <w:rsid w:val="00231636"/>
    <w:rsid w:val="00233A5C"/>
    <w:rsid w:val="002353B5"/>
    <w:rsid w:val="002358BA"/>
    <w:rsid w:val="002377A9"/>
    <w:rsid w:val="00237AEE"/>
    <w:rsid w:val="002404A1"/>
    <w:rsid w:val="00240B6D"/>
    <w:rsid w:val="00241328"/>
    <w:rsid w:val="0024241C"/>
    <w:rsid w:val="00242678"/>
    <w:rsid w:val="0024513B"/>
    <w:rsid w:val="002460D4"/>
    <w:rsid w:val="00246105"/>
    <w:rsid w:val="00247337"/>
    <w:rsid w:val="00253367"/>
    <w:rsid w:val="00256C97"/>
    <w:rsid w:val="0026071D"/>
    <w:rsid w:val="002609DF"/>
    <w:rsid w:val="00260FCC"/>
    <w:rsid w:val="002612F6"/>
    <w:rsid w:val="002629E6"/>
    <w:rsid w:val="0026334E"/>
    <w:rsid w:val="00263594"/>
    <w:rsid w:val="00265528"/>
    <w:rsid w:val="002655F4"/>
    <w:rsid w:val="0026683D"/>
    <w:rsid w:val="00267129"/>
    <w:rsid w:val="00267DFC"/>
    <w:rsid w:val="002717A6"/>
    <w:rsid w:val="002720F5"/>
    <w:rsid w:val="002725C8"/>
    <w:rsid w:val="0027454A"/>
    <w:rsid w:val="00275771"/>
    <w:rsid w:val="00276CDE"/>
    <w:rsid w:val="00277A99"/>
    <w:rsid w:val="00277BF6"/>
    <w:rsid w:val="0028251A"/>
    <w:rsid w:val="00283AC7"/>
    <w:rsid w:val="00283F6C"/>
    <w:rsid w:val="00283FF5"/>
    <w:rsid w:val="00284FD8"/>
    <w:rsid w:val="00285399"/>
    <w:rsid w:val="00286265"/>
    <w:rsid w:val="00287E59"/>
    <w:rsid w:val="00290C28"/>
    <w:rsid w:val="0029217B"/>
    <w:rsid w:val="00294356"/>
    <w:rsid w:val="00294B0C"/>
    <w:rsid w:val="002A0923"/>
    <w:rsid w:val="002A207F"/>
    <w:rsid w:val="002A302E"/>
    <w:rsid w:val="002A58BF"/>
    <w:rsid w:val="002B2017"/>
    <w:rsid w:val="002B39B2"/>
    <w:rsid w:val="002B3CB8"/>
    <w:rsid w:val="002B51BB"/>
    <w:rsid w:val="002B5341"/>
    <w:rsid w:val="002B6480"/>
    <w:rsid w:val="002C0EA4"/>
    <w:rsid w:val="002C3089"/>
    <w:rsid w:val="002C3745"/>
    <w:rsid w:val="002C49E2"/>
    <w:rsid w:val="002C4FDC"/>
    <w:rsid w:val="002C50C1"/>
    <w:rsid w:val="002C5142"/>
    <w:rsid w:val="002C5496"/>
    <w:rsid w:val="002C61C5"/>
    <w:rsid w:val="002C6308"/>
    <w:rsid w:val="002C6429"/>
    <w:rsid w:val="002C64DE"/>
    <w:rsid w:val="002C68E5"/>
    <w:rsid w:val="002C6B09"/>
    <w:rsid w:val="002C6EBE"/>
    <w:rsid w:val="002C7A18"/>
    <w:rsid w:val="002D15AA"/>
    <w:rsid w:val="002D18C9"/>
    <w:rsid w:val="002D7095"/>
    <w:rsid w:val="002D79F2"/>
    <w:rsid w:val="002D7F5B"/>
    <w:rsid w:val="002E11F7"/>
    <w:rsid w:val="002E3A53"/>
    <w:rsid w:val="002E49B4"/>
    <w:rsid w:val="002E4F50"/>
    <w:rsid w:val="002E552E"/>
    <w:rsid w:val="002F06E0"/>
    <w:rsid w:val="002F1621"/>
    <w:rsid w:val="002F1CBA"/>
    <w:rsid w:val="002F250F"/>
    <w:rsid w:val="002F37B7"/>
    <w:rsid w:val="002F3D32"/>
    <w:rsid w:val="002F48C3"/>
    <w:rsid w:val="002F4DF0"/>
    <w:rsid w:val="002F526F"/>
    <w:rsid w:val="00300C3C"/>
    <w:rsid w:val="00300D84"/>
    <w:rsid w:val="003022EB"/>
    <w:rsid w:val="00305EFC"/>
    <w:rsid w:val="003061A8"/>
    <w:rsid w:val="00307305"/>
    <w:rsid w:val="00310800"/>
    <w:rsid w:val="003117AA"/>
    <w:rsid w:val="003119C6"/>
    <w:rsid w:val="00312678"/>
    <w:rsid w:val="00312E4C"/>
    <w:rsid w:val="00314306"/>
    <w:rsid w:val="00314467"/>
    <w:rsid w:val="00314E34"/>
    <w:rsid w:val="00314F71"/>
    <w:rsid w:val="00315E88"/>
    <w:rsid w:val="003167B4"/>
    <w:rsid w:val="00316E8F"/>
    <w:rsid w:val="00317328"/>
    <w:rsid w:val="00317833"/>
    <w:rsid w:val="003201C8"/>
    <w:rsid w:val="00321324"/>
    <w:rsid w:val="0032207B"/>
    <w:rsid w:val="00323AF2"/>
    <w:rsid w:val="00324158"/>
    <w:rsid w:val="00324AC1"/>
    <w:rsid w:val="00327935"/>
    <w:rsid w:val="00327AE8"/>
    <w:rsid w:val="00327FB2"/>
    <w:rsid w:val="00330C85"/>
    <w:rsid w:val="003314C7"/>
    <w:rsid w:val="00332390"/>
    <w:rsid w:val="00332FB6"/>
    <w:rsid w:val="00333E38"/>
    <w:rsid w:val="00333F0A"/>
    <w:rsid w:val="003347CE"/>
    <w:rsid w:val="003367FB"/>
    <w:rsid w:val="00336E5C"/>
    <w:rsid w:val="003377E9"/>
    <w:rsid w:val="00340B1A"/>
    <w:rsid w:val="003415B7"/>
    <w:rsid w:val="00341AD9"/>
    <w:rsid w:val="003437B7"/>
    <w:rsid w:val="00345057"/>
    <w:rsid w:val="00345088"/>
    <w:rsid w:val="003450C9"/>
    <w:rsid w:val="003465C3"/>
    <w:rsid w:val="00347106"/>
    <w:rsid w:val="00347470"/>
    <w:rsid w:val="00347B9A"/>
    <w:rsid w:val="00350ADA"/>
    <w:rsid w:val="00351006"/>
    <w:rsid w:val="0035152A"/>
    <w:rsid w:val="00351C71"/>
    <w:rsid w:val="00351D08"/>
    <w:rsid w:val="00352F76"/>
    <w:rsid w:val="00354172"/>
    <w:rsid w:val="0035466B"/>
    <w:rsid w:val="00354FDF"/>
    <w:rsid w:val="003555C5"/>
    <w:rsid w:val="00356909"/>
    <w:rsid w:val="00357349"/>
    <w:rsid w:val="00357ACD"/>
    <w:rsid w:val="00362AB3"/>
    <w:rsid w:val="00363DFF"/>
    <w:rsid w:val="00364208"/>
    <w:rsid w:val="00364C23"/>
    <w:rsid w:val="00364D09"/>
    <w:rsid w:val="00366C70"/>
    <w:rsid w:val="0037018A"/>
    <w:rsid w:val="003702B7"/>
    <w:rsid w:val="0037380D"/>
    <w:rsid w:val="00373AEF"/>
    <w:rsid w:val="00373FA0"/>
    <w:rsid w:val="00374D52"/>
    <w:rsid w:val="0037662B"/>
    <w:rsid w:val="0037685D"/>
    <w:rsid w:val="00377AFE"/>
    <w:rsid w:val="003800D3"/>
    <w:rsid w:val="003815B9"/>
    <w:rsid w:val="00382649"/>
    <w:rsid w:val="0038292B"/>
    <w:rsid w:val="00382BAF"/>
    <w:rsid w:val="00383BB9"/>
    <w:rsid w:val="0038495E"/>
    <w:rsid w:val="00386857"/>
    <w:rsid w:val="00387A82"/>
    <w:rsid w:val="00387F74"/>
    <w:rsid w:val="003919B9"/>
    <w:rsid w:val="00392230"/>
    <w:rsid w:val="003945A4"/>
    <w:rsid w:val="0039531E"/>
    <w:rsid w:val="00397174"/>
    <w:rsid w:val="003A1780"/>
    <w:rsid w:val="003A2370"/>
    <w:rsid w:val="003A2A59"/>
    <w:rsid w:val="003A2C3A"/>
    <w:rsid w:val="003A4CFD"/>
    <w:rsid w:val="003A4FAC"/>
    <w:rsid w:val="003A5103"/>
    <w:rsid w:val="003A6558"/>
    <w:rsid w:val="003A7C42"/>
    <w:rsid w:val="003B012B"/>
    <w:rsid w:val="003B1BF5"/>
    <w:rsid w:val="003B37B6"/>
    <w:rsid w:val="003B5E1A"/>
    <w:rsid w:val="003B6326"/>
    <w:rsid w:val="003B697B"/>
    <w:rsid w:val="003B6FC6"/>
    <w:rsid w:val="003B722C"/>
    <w:rsid w:val="003B78DC"/>
    <w:rsid w:val="003B7E4D"/>
    <w:rsid w:val="003C0C40"/>
    <w:rsid w:val="003C1A7E"/>
    <w:rsid w:val="003C26C7"/>
    <w:rsid w:val="003C4296"/>
    <w:rsid w:val="003C46AF"/>
    <w:rsid w:val="003C55CA"/>
    <w:rsid w:val="003D260F"/>
    <w:rsid w:val="003D275E"/>
    <w:rsid w:val="003D2ADA"/>
    <w:rsid w:val="003D533F"/>
    <w:rsid w:val="003D5BB9"/>
    <w:rsid w:val="003D5C21"/>
    <w:rsid w:val="003D64C3"/>
    <w:rsid w:val="003D725C"/>
    <w:rsid w:val="003D7CC7"/>
    <w:rsid w:val="003E0A04"/>
    <w:rsid w:val="003E1989"/>
    <w:rsid w:val="003E1D2C"/>
    <w:rsid w:val="003E289D"/>
    <w:rsid w:val="003E46F5"/>
    <w:rsid w:val="003F0769"/>
    <w:rsid w:val="003F14E5"/>
    <w:rsid w:val="003F43A3"/>
    <w:rsid w:val="003F4F5F"/>
    <w:rsid w:val="003F57F1"/>
    <w:rsid w:val="003F6BDF"/>
    <w:rsid w:val="003F75FB"/>
    <w:rsid w:val="00400287"/>
    <w:rsid w:val="00401E08"/>
    <w:rsid w:val="004029F5"/>
    <w:rsid w:val="004038F5"/>
    <w:rsid w:val="00403BA6"/>
    <w:rsid w:val="004043FA"/>
    <w:rsid w:val="00404DAA"/>
    <w:rsid w:val="0040574B"/>
    <w:rsid w:val="00405FBE"/>
    <w:rsid w:val="00406787"/>
    <w:rsid w:val="00407B02"/>
    <w:rsid w:val="00407BE8"/>
    <w:rsid w:val="00412559"/>
    <w:rsid w:val="004134E1"/>
    <w:rsid w:val="0041365B"/>
    <w:rsid w:val="00414A42"/>
    <w:rsid w:val="004154DF"/>
    <w:rsid w:val="00417499"/>
    <w:rsid w:val="004214BC"/>
    <w:rsid w:val="00423A71"/>
    <w:rsid w:val="004247C0"/>
    <w:rsid w:val="00426331"/>
    <w:rsid w:val="00426B0A"/>
    <w:rsid w:val="00430D89"/>
    <w:rsid w:val="004331FD"/>
    <w:rsid w:val="00433509"/>
    <w:rsid w:val="00434035"/>
    <w:rsid w:val="00435A44"/>
    <w:rsid w:val="004361F3"/>
    <w:rsid w:val="0043641D"/>
    <w:rsid w:val="004422C6"/>
    <w:rsid w:val="00443561"/>
    <w:rsid w:val="0044561F"/>
    <w:rsid w:val="00445D73"/>
    <w:rsid w:val="004465CF"/>
    <w:rsid w:val="00447499"/>
    <w:rsid w:val="0044764A"/>
    <w:rsid w:val="004502FF"/>
    <w:rsid w:val="00450657"/>
    <w:rsid w:val="00450D39"/>
    <w:rsid w:val="0045170C"/>
    <w:rsid w:val="0045400A"/>
    <w:rsid w:val="004563CF"/>
    <w:rsid w:val="004605DE"/>
    <w:rsid w:val="00461839"/>
    <w:rsid w:val="0046293E"/>
    <w:rsid w:val="00463975"/>
    <w:rsid w:val="00463A28"/>
    <w:rsid w:val="004655AA"/>
    <w:rsid w:val="0046672A"/>
    <w:rsid w:val="00466B2A"/>
    <w:rsid w:val="00467B99"/>
    <w:rsid w:val="00467EF9"/>
    <w:rsid w:val="00470051"/>
    <w:rsid w:val="004715DC"/>
    <w:rsid w:val="004718D7"/>
    <w:rsid w:val="00471A77"/>
    <w:rsid w:val="00471B50"/>
    <w:rsid w:val="004727CF"/>
    <w:rsid w:val="004728FA"/>
    <w:rsid w:val="00473709"/>
    <w:rsid w:val="00473715"/>
    <w:rsid w:val="004759AB"/>
    <w:rsid w:val="00477BCE"/>
    <w:rsid w:val="004806AC"/>
    <w:rsid w:val="00481BF2"/>
    <w:rsid w:val="00481F99"/>
    <w:rsid w:val="004828C1"/>
    <w:rsid w:val="00483B34"/>
    <w:rsid w:val="00486BD5"/>
    <w:rsid w:val="00486DA3"/>
    <w:rsid w:val="0049080D"/>
    <w:rsid w:val="00490B93"/>
    <w:rsid w:val="00490CD8"/>
    <w:rsid w:val="004918CB"/>
    <w:rsid w:val="00492C14"/>
    <w:rsid w:val="00494E47"/>
    <w:rsid w:val="00495E32"/>
    <w:rsid w:val="004965A6"/>
    <w:rsid w:val="00496D4A"/>
    <w:rsid w:val="004972F7"/>
    <w:rsid w:val="004A24B5"/>
    <w:rsid w:val="004A27AB"/>
    <w:rsid w:val="004A2B19"/>
    <w:rsid w:val="004A4BF9"/>
    <w:rsid w:val="004A52B4"/>
    <w:rsid w:val="004A574A"/>
    <w:rsid w:val="004A6267"/>
    <w:rsid w:val="004A65CF"/>
    <w:rsid w:val="004A67C5"/>
    <w:rsid w:val="004A781A"/>
    <w:rsid w:val="004B028E"/>
    <w:rsid w:val="004B1298"/>
    <w:rsid w:val="004B3CC4"/>
    <w:rsid w:val="004B5DE8"/>
    <w:rsid w:val="004B6D58"/>
    <w:rsid w:val="004C087F"/>
    <w:rsid w:val="004C16DD"/>
    <w:rsid w:val="004C2A86"/>
    <w:rsid w:val="004C6B1B"/>
    <w:rsid w:val="004D1E9D"/>
    <w:rsid w:val="004D1FF0"/>
    <w:rsid w:val="004D4A84"/>
    <w:rsid w:val="004D5E5C"/>
    <w:rsid w:val="004D629E"/>
    <w:rsid w:val="004D728C"/>
    <w:rsid w:val="004E0A58"/>
    <w:rsid w:val="004E1A20"/>
    <w:rsid w:val="004E2814"/>
    <w:rsid w:val="004E2823"/>
    <w:rsid w:val="004E3382"/>
    <w:rsid w:val="004E3B58"/>
    <w:rsid w:val="004E4FA7"/>
    <w:rsid w:val="004E58A9"/>
    <w:rsid w:val="004E5C77"/>
    <w:rsid w:val="004E64B6"/>
    <w:rsid w:val="004E741B"/>
    <w:rsid w:val="004E798E"/>
    <w:rsid w:val="004E7C8C"/>
    <w:rsid w:val="004F0CE4"/>
    <w:rsid w:val="004F1683"/>
    <w:rsid w:val="004F36CA"/>
    <w:rsid w:val="004F4EEB"/>
    <w:rsid w:val="004F5604"/>
    <w:rsid w:val="004F5896"/>
    <w:rsid w:val="005001FA"/>
    <w:rsid w:val="00500581"/>
    <w:rsid w:val="005027BD"/>
    <w:rsid w:val="00504419"/>
    <w:rsid w:val="00504512"/>
    <w:rsid w:val="005048E4"/>
    <w:rsid w:val="00504AFE"/>
    <w:rsid w:val="00504F37"/>
    <w:rsid w:val="0050703D"/>
    <w:rsid w:val="005109A4"/>
    <w:rsid w:val="005127FC"/>
    <w:rsid w:val="00513146"/>
    <w:rsid w:val="0051419F"/>
    <w:rsid w:val="00514F0F"/>
    <w:rsid w:val="00515B33"/>
    <w:rsid w:val="005162E3"/>
    <w:rsid w:val="005162FF"/>
    <w:rsid w:val="00516691"/>
    <w:rsid w:val="0051764E"/>
    <w:rsid w:val="00517797"/>
    <w:rsid w:val="00520607"/>
    <w:rsid w:val="005219B4"/>
    <w:rsid w:val="00523B8E"/>
    <w:rsid w:val="00524547"/>
    <w:rsid w:val="00524D67"/>
    <w:rsid w:val="005264D4"/>
    <w:rsid w:val="00527F9B"/>
    <w:rsid w:val="00530EEA"/>
    <w:rsid w:val="005310FB"/>
    <w:rsid w:val="00531C52"/>
    <w:rsid w:val="00533C1D"/>
    <w:rsid w:val="00535218"/>
    <w:rsid w:val="005357E7"/>
    <w:rsid w:val="00536209"/>
    <w:rsid w:val="0053648C"/>
    <w:rsid w:val="005374D9"/>
    <w:rsid w:val="005375B2"/>
    <w:rsid w:val="00541B72"/>
    <w:rsid w:val="005422DB"/>
    <w:rsid w:val="005432BA"/>
    <w:rsid w:val="00543533"/>
    <w:rsid w:val="00544860"/>
    <w:rsid w:val="00544877"/>
    <w:rsid w:val="00545211"/>
    <w:rsid w:val="005477E9"/>
    <w:rsid w:val="00547C76"/>
    <w:rsid w:val="0055083D"/>
    <w:rsid w:val="00552484"/>
    <w:rsid w:val="005547D4"/>
    <w:rsid w:val="00561125"/>
    <w:rsid w:val="00562CDE"/>
    <w:rsid w:val="00562D2D"/>
    <w:rsid w:val="00563BB3"/>
    <w:rsid w:val="00564560"/>
    <w:rsid w:val="00564BCE"/>
    <w:rsid w:val="005655A4"/>
    <w:rsid w:val="00567A5B"/>
    <w:rsid w:val="00567AB8"/>
    <w:rsid w:val="00570CAB"/>
    <w:rsid w:val="005722AF"/>
    <w:rsid w:val="0057240B"/>
    <w:rsid w:val="00572501"/>
    <w:rsid w:val="00572587"/>
    <w:rsid w:val="00574B55"/>
    <w:rsid w:val="005753CB"/>
    <w:rsid w:val="00575834"/>
    <w:rsid w:val="00577812"/>
    <w:rsid w:val="00577DF7"/>
    <w:rsid w:val="00580BC6"/>
    <w:rsid w:val="00582C4C"/>
    <w:rsid w:val="005830D7"/>
    <w:rsid w:val="00584589"/>
    <w:rsid w:val="005860B9"/>
    <w:rsid w:val="00586598"/>
    <w:rsid w:val="00587143"/>
    <w:rsid w:val="00591328"/>
    <w:rsid w:val="0059472B"/>
    <w:rsid w:val="005A00C8"/>
    <w:rsid w:val="005A0F80"/>
    <w:rsid w:val="005A1392"/>
    <w:rsid w:val="005A1659"/>
    <w:rsid w:val="005A30DA"/>
    <w:rsid w:val="005A326B"/>
    <w:rsid w:val="005A3EA9"/>
    <w:rsid w:val="005A41AD"/>
    <w:rsid w:val="005A4F40"/>
    <w:rsid w:val="005A5446"/>
    <w:rsid w:val="005A5450"/>
    <w:rsid w:val="005A5810"/>
    <w:rsid w:val="005A7529"/>
    <w:rsid w:val="005B13B5"/>
    <w:rsid w:val="005B2870"/>
    <w:rsid w:val="005B46CE"/>
    <w:rsid w:val="005B4C81"/>
    <w:rsid w:val="005C089F"/>
    <w:rsid w:val="005C0DED"/>
    <w:rsid w:val="005C3068"/>
    <w:rsid w:val="005D19CF"/>
    <w:rsid w:val="005D237D"/>
    <w:rsid w:val="005D2F2A"/>
    <w:rsid w:val="005D3BB6"/>
    <w:rsid w:val="005D59F9"/>
    <w:rsid w:val="005D7991"/>
    <w:rsid w:val="005E0C4C"/>
    <w:rsid w:val="005E19BA"/>
    <w:rsid w:val="005E1B1A"/>
    <w:rsid w:val="005E3929"/>
    <w:rsid w:val="005E4614"/>
    <w:rsid w:val="005E5854"/>
    <w:rsid w:val="005E5AB1"/>
    <w:rsid w:val="005E7740"/>
    <w:rsid w:val="005F1F4F"/>
    <w:rsid w:val="005F290D"/>
    <w:rsid w:val="005F2C9B"/>
    <w:rsid w:val="005F51E7"/>
    <w:rsid w:val="005F5486"/>
    <w:rsid w:val="005F681E"/>
    <w:rsid w:val="005F6C60"/>
    <w:rsid w:val="006003FF"/>
    <w:rsid w:val="006004AA"/>
    <w:rsid w:val="00601C21"/>
    <w:rsid w:val="00602D61"/>
    <w:rsid w:val="0060359D"/>
    <w:rsid w:val="006045ED"/>
    <w:rsid w:val="00605573"/>
    <w:rsid w:val="00605647"/>
    <w:rsid w:val="00605F2C"/>
    <w:rsid w:val="00607099"/>
    <w:rsid w:val="00607EAA"/>
    <w:rsid w:val="006118B1"/>
    <w:rsid w:val="0061354C"/>
    <w:rsid w:val="00614626"/>
    <w:rsid w:val="00616BA6"/>
    <w:rsid w:val="006176A8"/>
    <w:rsid w:val="00621FA3"/>
    <w:rsid w:val="00622150"/>
    <w:rsid w:val="0062281C"/>
    <w:rsid w:val="0062424B"/>
    <w:rsid w:val="00624328"/>
    <w:rsid w:val="00624D5E"/>
    <w:rsid w:val="00626928"/>
    <w:rsid w:val="00631697"/>
    <w:rsid w:val="0063184B"/>
    <w:rsid w:val="00635A6C"/>
    <w:rsid w:val="00636877"/>
    <w:rsid w:val="006375CF"/>
    <w:rsid w:val="0064118D"/>
    <w:rsid w:val="00641DC1"/>
    <w:rsid w:val="00643A2E"/>
    <w:rsid w:val="00644486"/>
    <w:rsid w:val="00645EA2"/>
    <w:rsid w:val="0064673F"/>
    <w:rsid w:val="00647246"/>
    <w:rsid w:val="00647C2A"/>
    <w:rsid w:val="00650C59"/>
    <w:rsid w:val="0065547E"/>
    <w:rsid w:val="006558AA"/>
    <w:rsid w:val="0066137D"/>
    <w:rsid w:val="00661765"/>
    <w:rsid w:val="00661823"/>
    <w:rsid w:val="00662757"/>
    <w:rsid w:val="006628F5"/>
    <w:rsid w:val="006638C4"/>
    <w:rsid w:val="00663B2C"/>
    <w:rsid w:val="00663BF5"/>
    <w:rsid w:val="006642DD"/>
    <w:rsid w:val="00664928"/>
    <w:rsid w:val="0066499A"/>
    <w:rsid w:val="00664F28"/>
    <w:rsid w:val="006661A2"/>
    <w:rsid w:val="00666226"/>
    <w:rsid w:val="006665FF"/>
    <w:rsid w:val="006666AA"/>
    <w:rsid w:val="006666C3"/>
    <w:rsid w:val="006711C4"/>
    <w:rsid w:val="00671C86"/>
    <w:rsid w:val="00672298"/>
    <w:rsid w:val="006726D9"/>
    <w:rsid w:val="0067317C"/>
    <w:rsid w:val="006736E9"/>
    <w:rsid w:val="00674736"/>
    <w:rsid w:val="006747A6"/>
    <w:rsid w:val="006761A8"/>
    <w:rsid w:val="0067767E"/>
    <w:rsid w:val="00677F29"/>
    <w:rsid w:val="00680891"/>
    <w:rsid w:val="00680EFD"/>
    <w:rsid w:val="006830EE"/>
    <w:rsid w:val="00683572"/>
    <w:rsid w:val="00683C65"/>
    <w:rsid w:val="00684988"/>
    <w:rsid w:val="00685745"/>
    <w:rsid w:val="006858E6"/>
    <w:rsid w:val="006901C7"/>
    <w:rsid w:val="00690968"/>
    <w:rsid w:val="00691A72"/>
    <w:rsid w:val="006956C1"/>
    <w:rsid w:val="0069608A"/>
    <w:rsid w:val="00696270"/>
    <w:rsid w:val="006A1163"/>
    <w:rsid w:val="006A1F1D"/>
    <w:rsid w:val="006A4022"/>
    <w:rsid w:val="006A43A8"/>
    <w:rsid w:val="006A4449"/>
    <w:rsid w:val="006A522F"/>
    <w:rsid w:val="006A6B5C"/>
    <w:rsid w:val="006B010B"/>
    <w:rsid w:val="006B0CC0"/>
    <w:rsid w:val="006B2A13"/>
    <w:rsid w:val="006B2EF2"/>
    <w:rsid w:val="006B3012"/>
    <w:rsid w:val="006B3357"/>
    <w:rsid w:val="006B3FBF"/>
    <w:rsid w:val="006B46DD"/>
    <w:rsid w:val="006B58E1"/>
    <w:rsid w:val="006B60D9"/>
    <w:rsid w:val="006B6230"/>
    <w:rsid w:val="006B6294"/>
    <w:rsid w:val="006B683C"/>
    <w:rsid w:val="006B7077"/>
    <w:rsid w:val="006B72A5"/>
    <w:rsid w:val="006C0577"/>
    <w:rsid w:val="006C0BCF"/>
    <w:rsid w:val="006C1EEA"/>
    <w:rsid w:val="006C224C"/>
    <w:rsid w:val="006C2273"/>
    <w:rsid w:val="006C28B2"/>
    <w:rsid w:val="006C372C"/>
    <w:rsid w:val="006C3BBB"/>
    <w:rsid w:val="006C3C03"/>
    <w:rsid w:val="006C4E6D"/>
    <w:rsid w:val="006C5C66"/>
    <w:rsid w:val="006C6741"/>
    <w:rsid w:val="006C710D"/>
    <w:rsid w:val="006C7B92"/>
    <w:rsid w:val="006D0609"/>
    <w:rsid w:val="006D0D4A"/>
    <w:rsid w:val="006D1E4B"/>
    <w:rsid w:val="006D42DE"/>
    <w:rsid w:val="006D6B54"/>
    <w:rsid w:val="006D76AF"/>
    <w:rsid w:val="006E133B"/>
    <w:rsid w:val="006E2EBA"/>
    <w:rsid w:val="006E39CD"/>
    <w:rsid w:val="006E66C7"/>
    <w:rsid w:val="006E75E4"/>
    <w:rsid w:val="006F0753"/>
    <w:rsid w:val="006F1021"/>
    <w:rsid w:val="006F1954"/>
    <w:rsid w:val="006F1F17"/>
    <w:rsid w:val="006F39D5"/>
    <w:rsid w:val="006F3BE0"/>
    <w:rsid w:val="006F3C15"/>
    <w:rsid w:val="006F4194"/>
    <w:rsid w:val="006F56B2"/>
    <w:rsid w:val="006F5F7A"/>
    <w:rsid w:val="006F66F7"/>
    <w:rsid w:val="006F7165"/>
    <w:rsid w:val="006F7B84"/>
    <w:rsid w:val="007020CF"/>
    <w:rsid w:val="00702CF7"/>
    <w:rsid w:val="00704C7F"/>
    <w:rsid w:val="0070588A"/>
    <w:rsid w:val="00706F05"/>
    <w:rsid w:val="007162B2"/>
    <w:rsid w:val="00717A8E"/>
    <w:rsid w:val="007215C7"/>
    <w:rsid w:val="00721EC3"/>
    <w:rsid w:val="007236B2"/>
    <w:rsid w:val="00723CE6"/>
    <w:rsid w:val="00725B49"/>
    <w:rsid w:val="007270BF"/>
    <w:rsid w:val="00727212"/>
    <w:rsid w:val="00727437"/>
    <w:rsid w:val="00727D3C"/>
    <w:rsid w:val="007317FD"/>
    <w:rsid w:val="007332CA"/>
    <w:rsid w:val="00733634"/>
    <w:rsid w:val="00733DEE"/>
    <w:rsid w:val="00734B12"/>
    <w:rsid w:val="0073578F"/>
    <w:rsid w:val="00736145"/>
    <w:rsid w:val="0073688F"/>
    <w:rsid w:val="0073755C"/>
    <w:rsid w:val="007377B3"/>
    <w:rsid w:val="0074033E"/>
    <w:rsid w:val="00740622"/>
    <w:rsid w:val="0074110A"/>
    <w:rsid w:val="007424EA"/>
    <w:rsid w:val="00742D30"/>
    <w:rsid w:val="007436FD"/>
    <w:rsid w:val="00744AF5"/>
    <w:rsid w:val="007458F5"/>
    <w:rsid w:val="007466EB"/>
    <w:rsid w:val="00746F5A"/>
    <w:rsid w:val="007478EA"/>
    <w:rsid w:val="00747979"/>
    <w:rsid w:val="00751F80"/>
    <w:rsid w:val="00753CB0"/>
    <w:rsid w:val="0075446E"/>
    <w:rsid w:val="00755DA9"/>
    <w:rsid w:val="00756358"/>
    <w:rsid w:val="00757C7C"/>
    <w:rsid w:val="00760897"/>
    <w:rsid w:val="007611C2"/>
    <w:rsid w:val="00764121"/>
    <w:rsid w:val="0076730A"/>
    <w:rsid w:val="00767799"/>
    <w:rsid w:val="007706DB"/>
    <w:rsid w:val="00770980"/>
    <w:rsid w:val="00772022"/>
    <w:rsid w:val="00773B1B"/>
    <w:rsid w:val="00774C0D"/>
    <w:rsid w:val="00775E87"/>
    <w:rsid w:val="00777DD2"/>
    <w:rsid w:val="00780205"/>
    <w:rsid w:val="00780DEF"/>
    <w:rsid w:val="00781B9E"/>
    <w:rsid w:val="00782171"/>
    <w:rsid w:val="00782B3B"/>
    <w:rsid w:val="0078314A"/>
    <w:rsid w:val="00783B21"/>
    <w:rsid w:val="00783B68"/>
    <w:rsid w:val="0078560D"/>
    <w:rsid w:val="00786576"/>
    <w:rsid w:val="00787859"/>
    <w:rsid w:val="00787D50"/>
    <w:rsid w:val="00787D8E"/>
    <w:rsid w:val="007910D3"/>
    <w:rsid w:val="007915C4"/>
    <w:rsid w:val="0079182E"/>
    <w:rsid w:val="00791B2E"/>
    <w:rsid w:val="00791B36"/>
    <w:rsid w:val="00792A68"/>
    <w:rsid w:val="00792F7A"/>
    <w:rsid w:val="007941E9"/>
    <w:rsid w:val="00795226"/>
    <w:rsid w:val="00795602"/>
    <w:rsid w:val="00795E4E"/>
    <w:rsid w:val="007977CE"/>
    <w:rsid w:val="0079790C"/>
    <w:rsid w:val="007A081F"/>
    <w:rsid w:val="007A0D76"/>
    <w:rsid w:val="007A3693"/>
    <w:rsid w:val="007A3BDC"/>
    <w:rsid w:val="007A48DD"/>
    <w:rsid w:val="007A5B9B"/>
    <w:rsid w:val="007A5E88"/>
    <w:rsid w:val="007A6E14"/>
    <w:rsid w:val="007B0047"/>
    <w:rsid w:val="007B0C11"/>
    <w:rsid w:val="007B2103"/>
    <w:rsid w:val="007B3C53"/>
    <w:rsid w:val="007B44EA"/>
    <w:rsid w:val="007B6B1B"/>
    <w:rsid w:val="007B7D71"/>
    <w:rsid w:val="007C062F"/>
    <w:rsid w:val="007C1A51"/>
    <w:rsid w:val="007C28A7"/>
    <w:rsid w:val="007C313D"/>
    <w:rsid w:val="007C3BDE"/>
    <w:rsid w:val="007C685A"/>
    <w:rsid w:val="007C6B5F"/>
    <w:rsid w:val="007C7ED6"/>
    <w:rsid w:val="007D0478"/>
    <w:rsid w:val="007D2D36"/>
    <w:rsid w:val="007D3445"/>
    <w:rsid w:val="007D3652"/>
    <w:rsid w:val="007D45C5"/>
    <w:rsid w:val="007D7E96"/>
    <w:rsid w:val="007E1C2B"/>
    <w:rsid w:val="007E2C2F"/>
    <w:rsid w:val="007E49FC"/>
    <w:rsid w:val="007E4B6E"/>
    <w:rsid w:val="007E57CD"/>
    <w:rsid w:val="007E6468"/>
    <w:rsid w:val="007E6C23"/>
    <w:rsid w:val="007E6D7D"/>
    <w:rsid w:val="007E6FAC"/>
    <w:rsid w:val="007E7980"/>
    <w:rsid w:val="007F025A"/>
    <w:rsid w:val="007F0321"/>
    <w:rsid w:val="007F0563"/>
    <w:rsid w:val="007F2BF0"/>
    <w:rsid w:val="007F39AD"/>
    <w:rsid w:val="007F4AED"/>
    <w:rsid w:val="007F5985"/>
    <w:rsid w:val="007F6A9A"/>
    <w:rsid w:val="0080004D"/>
    <w:rsid w:val="00801868"/>
    <w:rsid w:val="008019D4"/>
    <w:rsid w:val="008044B5"/>
    <w:rsid w:val="00804C4A"/>
    <w:rsid w:val="00805776"/>
    <w:rsid w:val="008058FE"/>
    <w:rsid w:val="00806939"/>
    <w:rsid w:val="00807916"/>
    <w:rsid w:val="00810973"/>
    <w:rsid w:val="00813150"/>
    <w:rsid w:val="00815325"/>
    <w:rsid w:val="00815641"/>
    <w:rsid w:val="008160E2"/>
    <w:rsid w:val="0081695C"/>
    <w:rsid w:val="00817A3D"/>
    <w:rsid w:val="008207D0"/>
    <w:rsid w:val="00820936"/>
    <w:rsid w:val="00820E69"/>
    <w:rsid w:val="008228DC"/>
    <w:rsid w:val="0082763D"/>
    <w:rsid w:val="0083081E"/>
    <w:rsid w:val="00830C0A"/>
    <w:rsid w:val="008316A3"/>
    <w:rsid w:val="00831D43"/>
    <w:rsid w:val="00832941"/>
    <w:rsid w:val="00832D9B"/>
    <w:rsid w:val="008333EC"/>
    <w:rsid w:val="0083399F"/>
    <w:rsid w:val="008340B0"/>
    <w:rsid w:val="008345B3"/>
    <w:rsid w:val="00837A96"/>
    <w:rsid w:val="00837B1C"/>
    <w:rsid w:val="00840B45"/>
    <w:rsid w:val="008426CE"/>
    <w:rsid w:val="00842DC4"/>
    <w:rsid w:val="00843E28"/>
    <w:rsid w:val="00844109"/>
    <w:rsid w:val="00844A8F"/>
    <w:rsid w:val="00845F3F"/>
    <w:rsid w:val="00847535"/>
    <w:rsid w:val="00850F06"/>
    <w:rsid w:val="00850F74"/>
    <w:rsid w:val="0085332D"/>
    <w:rsid w:val="0085434D"/>
    <w:rsid w:val="00857606"/>
    <w:rsid w:val="008614E3"/>
    <w:rsid w:val="0086328F"/>
    <w:rsid w:val="00864EF0"/>
    <w:rsid w:val="008677B0"/>
    <w:rsid w:val="00871080"/>
    <w:rsid w:val="00873327"/>
    <w:rsid w:val="00873364"/>
    <w:rsid w:val="0087522A"/>
    <w:rsid w:val="00875263"/>
    <w:rsid w:val="00875F02"/>
    <w:rsid w:val="0088102A"/>
    <w:rsid w:val="00881952"/>
    <w:rsid w:val="00881E27"/>
    <w:rsid w:val="00890DD7"/>
    <w:rsid w:val="008911AC"/>
    <w:rsid w:val="0089229F"/>
    <w:rsid w:val="0089336B"/>
    <w:rsid w:val="00893BF7"/>
    <w:rsid w:val="00894740"/>
    <w:rsid w:val="00894D49"/>
    <w:rsid w:val="00894D72"/>
    <w:rsid w:val="008971A7"/>
    <w:rsid w:val="008A06AD"/>
    <w:rsid w:val="008A0D71"/>
    <w:rsid w:val="008A0FE3"/>
    <w:rsid w:val="008A1503"/>
    <w:rsid w:val="008A17FC"/>
    <w:rsid w:val="008A1DAC"/>
    <w:rsid w:val="008A2CEA"/>
    <w:rsid w:val="008A5907"/>
    <w:rsid w:val="008A5FD6"/>
    <w:rsid w:val="008A64B6"/>
    <w:rsid w:val="008A78AE"/>
    <w:rsid w:val="008B1B89"/>
    <w:rsid w:val="008B288C"/>
    <w:rsid w:val="008B2B9C"/>
    <w:rsid w:val="008B4283"/>
    <w:rsid w:val="008B47EE"/>
    <w:rsid w:val="008B6470"/>
    <w:rsid w:val="008B6815"/>
    <w:rsid w:val="008B7C3E"/>
    <w:rsid w:val="008C2A7E"/>
    <w:rsid w:val="008C306E"/>
    <w:rsid w:val="008C338C"/>
    <w:rsid w:val="008C3826"/>
    <w:rsid w:val="008C3969"/>
    <w:rsid w:val="008C4345"/>
    <w:rsid w:val="008C5F45"/>
    <w:rsid w:val="008C7038"/>
    <w:rsid w:val="008C74F8"/>
    <w:rsid w:val="008D14FD"/>
    <w:rsid w:val="008D2600"/>
    <w:rsid w:val="008E01D6"/>
    <w:rsid w:val="008E2255"/>
    <w:rsid w:val="008E307B"/>
    <w:rsid w:val="008E36EA"/>
    <w:rsid w:val="008E7396"/>
    <w:rsid w:val="008F011C"/>
    <w:rsid w:val="008F084D"/>
    <w:rsid w:val="008F2589"/>
    <w:rsid w:val="008F2E52"/>
    <w:rsid w:val="008F3239"/>
    <w:rsid w:val="008F3D01"/>
    <w:rsid w:val="008F6068"/>
    <w:rsid w:val="009006BA"/>
    <w:rsid w:val="0090245C"/>
    <w:rsid w:val="00902BAD"/>
    <w:rsid w:val="0090321D"/>
    <w:rsid w:val="00903DB4"/>
    <w:rsid w:val="0090657D"/>
    <w:rsid w:val="00907D7E"/>
    <w:rsid w:val="0091200D"/>
    <w:rsid w:val="009132BA"/>
    <w:rsid w:val="00914B08"/>
    <w:rsid w:val="009203C5"/>
    <w:rsid w:val="00922F90"/>
    <w:rsid w:val="00923722"/>
    <w:rsid w:val="00924EBD"/>
    <w:rsid w:val="00926F84"/>
    <w:rsid w:val="00927AD3"/>
    <w:rsid w:val="0093078B"/>
    <w:rsid w:val="00930F7D"/>
    <w:rsid w:val="00933475"/>
    <w:rsid w:val="0093483D"/>
    <w:rsid w:val="0093488C"/>
    <w:rsid w:val="00935883"/>
    <w:rsid w:val="009363A8"/>
    <w:rsid w:val="009370AD"/>
    <w:rsid w:val="00943006"/>
    <w:rsid w:val="00943E08"/>
    <w:rsid w:val="009463E8"/>
    <w:rsid w:val="00946712"/>
    <w:rsid w:val="00947990"/>
    <w:rsid w:val="009504E1"/>
    <w:rsid w:val="00950E4D"/>
    <w:rsid w:val="009515CD"/>
    <w:rsid w:val="009549E1"/>
    <w:rsid w:val="00955675"/>
    <w:rsid w:val="009602FA"/>
    <w:rsid w:val="00962524"/>
    <w:rsid w:val="009652DE"/>
    <w:rsid w:val="00967B6B"/>
    <w:rsid w:val="00971036"/>
    <w:rsid w:val="009711DE"/>
    <w:rsid w:val="00971821"/>
    <w:rsid w:val="00972C17"/>
    <w:rsid w:val="00976BAE"/>
    <w:rsid w:val="00977A3F"/>
    <w:rsid w:val="00980DA0"/>
    <w:rsid w:val="0098219B"/>
    <w:rsid w:val="009823B6"/>
    <w:rsid w:val="00982E7E"/>
    <w:rsid w:val="009834E2"/>
    <w:rsid w:val="0098575B"/>
    <w:rsid w:val="00986E27"/>
    <w:rsid w:val="00993B5A"/>
    <w:rsid w:val="0099424D"/>
    <w:rsid w:val="009962A4"/>
    <w:rsid w:val="009A0FC7"/>
    <w:rsid w:val="009A26B7"/>
    <w:rsid w:val="009A2B6B"/>
    <w:rsid w:val="009A37D4"/>
    <w:rsid w:val="009A385A"/>
    <w:rsid w:val="009A3BD6"/>
    <w:rsid w:val="009A530C"/>
    <w:rsid w:val="009A56CE"/>
    <w:rsid w:val="009A593D"/>
    <w:rsid w:val="009B171A"/>
    <w:rsid w:val="009B25AF"/>
    <w:rsid w:val="009B38FE"/>
    <w:rsid w:val="009B72F3"/>
    <w:rsid w:val="009C0108"/>
    <w:rsid w:val="009C10EE"/>
    <w:rsid w:val="009C1985"/>
    <w:rsid w:val="009C2AE4"/>
    <w:rsid w:val="009C3D6C"/>
    <w:rsid w:val="009C45FE"/>
    <w:rsid w:val="009C621F"/>
    <w:rsid w:val="009C74D4"/>
    <w:rsid w:val="009D13FE"/>
    <w:rsid w:val="009D4239"/>
    <w:rsid w:val="009D46D1"/>
    <w:rsid w:val="009D480B"/>
    <w:rsid w:val="009D532A"/>
    <w:rsid w:val="009D74EE"/>
    <w:rsid w:val="009E1D9D"/>
    <w:rsid w:val="009E30C2"/>
    <w:rsid w:val="009E4684"/>
    <w:rsid w:val="009E4806"/>
    <w:rsid w:val="009E4D1A"/>
    <w:rsid w:val="009E6546"/>
    <w:rsid w:val="009E73A0"/>
    <w:rsid w:val="009E7640"/>
    <w:rsid w:val="009F165B"/>
    <w:rsid w:val="009F1B80"/>
    <w:rsid w:val="009F2A8F"/>
    <w:rsid w:val="009F46B1"/>
    <w:rsid w:val="009F5038"/>
    <w:rsid w:val="009F5693"/>
    <w:rsid w:val="00A00463"/>
    <w:rsid w:val="00A01E19"/>
    <w:rsid w:val="00A02F3B"/>
    <w:rsid w:val="00A03AB0"/>
    <w:rsid w:val="00A046EE"/>
    <w:rsid w:val="00A054EA"/>
    <w:rsid w:val="00A06EAC"/>
    <w:rsid w:val="00A136C7"/>
    <w:rsid w:val="00A13839"/>
    <w:rsid w:val="00A162AA"/>
    <w:rsid w:val="00A215BC"/>
    <w:rsid w:val="00A27D23"/>
    <w:rsid w:val="00A30CD5"/>
    <w:rsid w:val="00A32AB4"/>
    <w:rsid w:val="00A32D2D"/>
    <w:rsid w:val="00A33609"/>
    <w:rsid w:val="00A3432A"/>
    <w:rsid w:val="00A34EAF"/>
    <w:rsid w:val="00A40063"/>
    <w:rsid w:val="00A4027A"/>
    <w:rsid w:val="00A40795"/>
    <w:rsid w:val="00A43A2F"/>
    <w:rsid w:val="00A4561F"/>
    <w:rsid w:val="00A46F4A"/>
    <w:rsid w:val="00A478F7"/>
    <w:rsid w:val="00A50C0A"/>
    <w:rsid w:val="00A5105E"/>
    <w:rsid w:val="00A51D31"/>
    <w:rsid w:val="00A52430"/>
    <w:rsid w:val="00A5448E"/>
    <w:rsid w:val="00A54AFD"/>
    <w:rsid w:val="00A55B28"/>
    <w:rsid w:val="00A56A14"/>
    <w:rsid w:val="00A573A7"/>
    <w:rsid w:val="00A60FF8"/>
    <w:rsid w:val="00A61DAF"/>
    <w:rsid w:val="00A6472A"/>
    <w:rsid w:val="00A6537C"/>
    <w:rsid w:val="00A66571"/>
    <w:rsid w:val="00A72C64"/>
    <w:rsid w:val="00A73A72"/>
    <w:rsid w:val="00A743B9"/>
    <w:rsid w:val="00A74B6E"/>
    <w:rsid w:val="00A75B63"/>
    <w:rsid w:val="00A76A82"/>
    <w:rsid w:val="00A7703C"/>
    <w:rsid w:val="00A77A19"/>
    <w:rsid w:val="00A808F1"/>
    <w:rsid w:val="00A820A3"/>
    <w:rsid w:val="00A823DE"/>
    <w:rsid w:val="00A82F2C"/>
    <w:rsid w:val="00A8399D"/>
    <w:rsid w:val="00A83AD8"/>
    <w:rsid w:val="00A85323"/>
    <w:rsid w:val="00A868A5"/>
    <w:rsid w:val="00A86B0C"/>
    <w:rsid w:val="00A87AD6"/>
    <w:rsid w:val="00A9017D"/>
    <w:rsid w:val="00A912C9"/>
    <w:rsid w:val="00A91D2A"/>
    <w:rsid w:val="00A94678"/>
    <w:rsid w:val="00A94D5B"/>
    <w:rsid w:val="00A958C3"/>
    <w:rsid w:val="00A97099"/>
    <w:rsid w:val="00A97104"/>
    <w:rsid w:val="00A97D6A"/>
    <w:rsid w:val="00AA36E5"/>
    <w:rsid w:val="00AA376C"/>
    <w:rsid w:val="00AA3908"/>
    <w:rsid w:val="00AB4F3A"/>
    <w:rsid w:val="00AB5DF5"/>
    <w:rsid w:val="00AB6CF4"/>
    <w:rsid w:val="00AB7052"/>
    <w:rsid w:val="00AC3678"/>
    <w:rsid w:val="00AC46FE"/>
    <w:rsid w:val="00AC5EF3"/>
    <w:rsid w:val="00AD0364"/>
    <w:rsid w:val="00AD0412"/>
    <w:rsid w:val="00AD16CE"/>
    <w:rsid w:val="00AD2054"/>
    <w:rsid w:val="00AD2085"/>
    <w:rsid w:val="00AD215D"/>
    <w:rsid w:val="00AD2CF1"/>
    <w:rsid w:val="00AD2E1B"/>
    <w:rsid w:val="00AD4D10"/>
    <w:rsid w:val="00AD6377"/>
    <w:rsid w:val="00AD6507"/>
    <w:rsid w:val="00AD6A3E"/>
    <w:rsid w:val="00AD6D9D"/>
    <w:rsid w:val="00AD79D6"/>
    <w:rsid w:val="00AE0292"/>
    <w:rsid w:val="00AE02B4"/>
    <w:rsid w:val="00AE157B"/>
    <w:rsid w:val="00AE1ABA"/>
    <w:rsid w:val="00AE1F03"/>
    <w:rsid w:val="00AE2488"/>
    <w:rsid w:val="00AE31DD"/>
    <w:rsid w:val="00AE494E"/>
    <w:rsid w:val="00AE49D6"/>
    <w:rsid w:val="00AE698C"/>
    <w:rsid w:val="00AE724A"/>
    <w:rsid w:val="00AF1A80"/>
    <w:rsid w:val="00AF25AF"/>
    <w:rsid w:val="00AF31D9"/>
    <w:rsid w:val="00AF4DB1"/>
    <w:rsid w:val="00AF5058"/>
    <w:rsid w:val="00AF55F3"/>
    <w:rsid w:val="00AF6675"/>
    <w:rsid w:val="00AF761A"/>
    <w:rsid w:val="00B00387"/>
    <w:rsid w:val="00B00AD1"/>
    <w:rsid w:val="00B03DF2"/>
    <w:rsid w:val="00B0470B"/>
    <w:rsid w:val="00B04856"/>
    <w:rsid w:val="00B052FA"/>
    <w:rsid w:val="00B1032C"/>
    <w:rsid w:val="00B11A11"/>
    <w:rsid w:val="00B13927"/>
    <w:rsid w:val="00B13AAA"/>
    <w:rsid w:val="00B13AD2"/>
    <w:rsid w:val="00B142A4"/>
    <w:rsid w:val="00B1603C"/>
    <w:rsid w:val="00B16291"/>
    <w:rsid w:val="00B20AD5"/>
    <w:rsid w:val="00B21149"/>
    <w:rsid w:val="00B22B86"/>
    <w:rsid w:val="00B242A1"/>
    <w:rsid w:val="00B243BA"/>
    <w:rsid w:val="00B25178"/>
    <w:rsid w:val="00B27A69"/>
    <w:rsid w:val="00B316A0"/>
    <w:rsid w:val="00B338B0"/>
    <w:rsid w:val="00B36703"/>
    <w:rsid w:val="00B36D64"/>
    <w:rsid w:val="00B405CD"/>
    <w:rsid w:val="00B41E3D"/>
    <w:rsid w:val="00B41F3F"/>
    <w:rsid w:val="00B43947"/>
    <w:rsid w:val="00B43B52"/>
    <w:rsid w:val="00B4439F"/>
    <w:rsid w:val="00B50C6D"/>
    <w:rsid w:val="00B564C8"/>
    <w:rsid w:val="00B56A88"/>
    <w:rsid w:val="00B57064"/>
    <w:rsid w:val="00B5716D"/>
    <w:rsid w:val="00B57525"/>
    <w:rsid w:val="00B60808"/>
    <w:rsid w:val="00B61A6F"/>
    <w:rsid w:val="00B62161"/>
    <w:rsid w:val="00B62541"/>
    <w:rsid w:val="00B629FF"/>
    <w:rsid w:val="00B63749"/>
    <w:rsid w:val="00B643B0"/>
    <w:rsid w:val="00B6478A"/>
    <w:rsid w:val="00B64CEC"/>
    <w:rsid w:val="00B6518A"/>
    <w:rsid w:val="00B65882"/>
    <w:rsid w:val="00B70040"/>
    <w:rsid w:val="00B70882"/>
    <w:rsid w:val="00B70948"/>
    <w:rsid w:val="00B70950"/>
    <w:rsid w:val="00B7149B"/>
    <w:rsid w:val="00B71773"/>
    <w:rsid w:val="00B74063"/>
    <w:rsid w:val="00B75506"/>
    <w:rsid w:val="00B759C0"/>
    <w:rsid w:val="00B75BDE"/>
    <w:rsid w:val="00B77D51"/>
    <w:rsid w:val="00B82B17"/>
    <w:rsid w:val="00B83C09"/>
    <w:rsid w:val="00B83CE9"/>
    <w:rsid w:val="00B8406C"/>
    <w:rsid w:val="00B87022"/>
    <w:rsid w:val="00B90A3E"/>
    <w:rsid w:val="00B912A7"/>
    <w:rsid w:val="00B91567"/>
    <w:rsid w:val="00B92016"/>
    <w:rsid w:val="00B92E37"/>
    <w:rsid w:val="00B958D8"/>
    <w:rsid w:val="00B97665"/>
    <w:rsid w:val="00BA08A9"/>
    <w:rsid w:val="00BA156C"/>
    <w:rsid w:val="00BA1665"/>
    <w:rsid w:val="00BA173E"/>
    <w:rsid w:val="00BA1D33"/>
    <w:rsid w:val="00BA2861"/>
    <w:rsid w:val="00BA3BC5"/>
    <w:rsid w:val="00BA4396"/>
    <w:rsid w:val="00BA573E"/>
    <w:rsid w:val="00BA6DEA"/>
    <w:rsid w:val="00BA7180"/>
    <w:rsid w:val="00BB216D"/>
    <w:rsid w:val="00BB29E3"/>
    <w:rsid w:val="00BB2AA2"/>
    <w:rsid w:val="00BB3F9B"/>
    <w:rsid w:val="00BB5CA9"/>
    <w:rsid w:val="00BB5D51"/>
    <w:rsid w:val="00BB619D"/>
    <w:rsid w:val="00BB7687"/>
    <w:rsid w:val="00BB785C"/>
    <w:rsid w:val="00BC0954"/>
    <w:rsid w:val="00BC1884"/>
    <w:rsid w:val="00BC20F7"/>
    <w:rsid w:val="00BC335C"/>
    <w:rsid w:val="00BC3497"/>
    <w:rsid w:val="00BC4A05"/>
    <w:rsid w:val="00BC6B2F"/>
    <w:rsid w:val="00BC725A"/>
    <w:rsid w:val="00BD035E"/>
    <w:rsid w:val="00BD0B36"/>
    <w:rsid w:val="00BD2FE1"/>
    <w:rsid w:val="00BD3997"/>
    <w:rsid w:val="00BD41BB"/>
    <w:rsid w:val="00BD5773"/>
    <w:rsid w:val="00BE0FCB"/>
    <w:rsid w:val="00BE132D"/>
    <w:rsid w:val="00BE4C6E"/>
    <w:rsid w:val="00BE5123"/>
    <w:rsid w:val="00BE616A"/>
    <w:rsid w:val="00BE7320"/>
    <w:rsid w:val="00BE7A8E"/>
    <w:rsid w:val="00BF0CF7"/>
    <w:rsid w:val="00BF1211"/>
    <w:rsid w:val="00BF17C0"/>
    <w:rsid w:val="00BF1A49"/>
    <w:rsid w:val="00BF21AB"/>
    <w:rsid w:val="00BF2458"/>
    <w:rsid w:val="00BF28BD"/>
    <w:rsid w:val="00BF2E12"/>
    <w:rsid w:val="00BF5796"/>
    <w:rsid w:val="00BF6CCA"/>
    <w:rsid w:val="00C02F96"/>
    <w:rsid w:val="00C06B0D"/>
    <w:rsid w:val="00C06CBB"/>
    <w:rsid w:val="00C10955"/>
    <w:rsid w:val="00C11723"/>
    <w:rsid w:val="00C14ED8"/>
    <w:rsid w:val="00C15735"/>
    <w:rsid w:val="00C16D2C"/>
    <w:rsid w:val="00C17CA5"/>
    <w:rsid w:val="00C2076E"/>
    <w:rsid w:val="00C22584"/>
    <w:rsid w:val="00C2338D"/>
    <w:rsid w:val="00C252E7"/>
    <w:rsid w:val="00C266EB"/>
    <w:rsid w:val="00C26830"/>
    <w:rsid w:val="00C302C9"/>
    <w:rsid w:val="00C30870"/>
    <w:rsid w:val="00C3101E"/>
    <w:rsid w:val="00C32F4F"/>
    <w:rsid w:val="00C32FE3"/>
    <w:rsid w:val="00C3301C"/>
    <w:rsid w:val="00C336F1"/>
    <w:rsid w:val="00C33926"/>
    <w:rsid w:val="00C34DC2"/>
    <w:rsid w:val="00C3529E"/>
    <w:rsid w:val="00C354D6"/>
    <w:rsid w:val="00C37AF6"/>
    <w:rsid w:val="00C37C75"/>
    <w:rsid w:val="00C41C18"/>
    <w:rsid w:val="00C43021"/>
    <w:rsid w:val="00C44275"/>
    <w:rsid w:val="00C44637"/>
    <w:rsid w:val="00C44DC8"/>
    <w:rsid w:val="00C45385"/>
    <w:rsid w:val="00C461D1"/>
    <w:rsid w:val="00C46356"/>
    <w:rsid w:val="00C50215"/>
    <w:rsid w:val="00C507C6"/>
    <w:rsid w:val="00C51DFB"/>
    <w:rsid w:val="00C51F41"/>
    <w:rsid w:val="00C5351E"/>
    <w:rsid w:val="00C53E0F"/>
    <w:rsid w:val="00C542C4"/>
    <w:rsid w:val="00C54871"/>
    <w:rsid w:val="00C566CF"/>
    <w:rsid w:val="00C57EAF"/>
    <w:rsid w:val="00C63C34"/>
    <w:rsid w:val="00C64D82"/>
    <w:rsid w:val="00C66354"/>
    <w:rsid w:val="00C669DA"/>
    <w:rsid w:val="00C66D15"/>
    <w:rsid w:val="00C67FF5"/>
    <w:rsid w:val="00C70109"/>
    <w:rsid w:val="00C73402"/>
    <w:rsid w:val="00C73DD7"/>
    <w:rsid w:val="00C73E22"/>
    <w:rsid w:val="00C74B60"/>
    <w:rsid w:val="00C75205"/>
    <w:rsid w:val="00C75832"/>
    <w:rsid w:val="00C7603E"/>
    <w:rsid w:val="00C76FC2"/>
    <w:rsid w:val="00C806F2"/>
    <w:rsid w:val="00C81E89"/>
    <w:rsid w:val="00C82DE2"/>
    <w:rsid w:val="00C8635F"/>
    <w:rsid w:val="00C86968"/>
    <w:rsid w:val="00C90DBB"/>
    <w:rsid w:val="00C91083"/>
    <w:rsid w:val="00C9136A"/>
    <w:rsid w:val="00C92503"/>
    <w:rsid w:val="00C93755"/>
    <w:rsid w:val="00C9393C"/>
    <w:rsid w:val="00C93D5E"/>
    <w:rsid w:val="00C93F51"/>
    <w:rsid w:val="00C9582D"/>
    <w:rsid w:val="00C95DAC"/>
    <w:rsid w:val="00C97CDA"/>
    <w:rsid w:val="00CA13B2"/>
    <w:rsid w:val="00CA5114"/>
    <w:rsid w:val="00CA62D1"/>
    <w:rsid w:val="00CA6A58"/>
    <w:rsid w:val="00CA7BA4"/>
    <w:rsid w:val="00CB0494"/>
    <w:rsid w:val="00CB062C"/>
    <w:rsid w:val="00CB0DA9"/>
    <w:rsid w:val="00CB1F14"/>
    <w:rsid w:val="00CB33E2"/>
    <w:rsid w:val="00CB3651"/>
    <w:rsid w:val="00CB39B6"/>
    <w:rsid w:val="00CB42CB"/>
    <w:rsid w:val="00CB4316"/>
    <w:rsid w:val="00CB5252"/>
    <w:rsid w:val="00CB59A4"/>
    <w:rsid w:val="00CB5E0D"/>
    <w:rsid w:val="00CC02C0"/>
    <w:rsid w:val="00CC0BB8"/>
    <w:rsid w:val="00CC2635"/>
    <w:rsid w:val="00CC288A"/>
    <w:rsid w:val="00CC390E"/>
    <w:rsid w:val="00CC3DB0"/>
    <w:rsid w:val="00CC3EB4"/>
    <w:rsid w:val="00CC41B6"/>
    <w:rsid w:val="00CC463E"/>
    <w:rsid w:val="00CC4D42"/>
    <w:rsid w:val="00CC5280"/>
    <w:rsid w:val="00CC5902"/>
    <w:rsid w:val="00CD023F"/>
    <w:rsid w:val="00CD13FB"/>
    <w:rsid w:val="00CD14C0"/>
    <w:rsid w:val="00CD14C4"/>
    <w:rsid w:val="00CD22C3"/>
    <w:rsid w:val="00CD3B54"/>
    <w:rsid w:val="00CD443E"/>
    <w:rsid w:val="00CE05DC"/>
    <w:rsid w:val="00CE05E3"/>
    <w:rsid w:val="00CE0A8E"/>
    <w:rsid w:val="00CE18E0"/>
    <w:rsid w:val="00CE1C8B"/>
    <w:rsid w:val="00CE382F"/>
    <w:rsid w:val="00CE4089"/>
    <w:rsid w:val="00CE4DD0"/>
    <w:rsid w:val="00CE588E"/>
    <w:rsid w:val="00CE62E0"/>
    <w:rsid w:val="00CE664A"/>
    <w:rsid w:val="00CE67BF"/>
    <w:rsid w:val="00CE778A"/>
    <w:rsid w:val="00CE7AB5"/>
    <w:rsid w:val="00CF020F"/>
    <w:rsid w:val="00CF084D"/>
    <w:rsid w:val="00CF0D4B"/>
    <w:rsid w:val="00CF1AD6"/>
    <w:rsid w:val="00CF22AE"/>
    <w:rsid w:val="00CF2455"/>
    <w:rsid w:val="00CF26D9"/>
    <w:rsid w:val="00CF3F9B"/>
    <w:rsid w:val="00CF4FB4"/>
    <w:rsid w:val="00CF51BD"/>
    <w:rsid w:val="00CF793A"/>
    <w:rsid w:val="00D000BB"/>
    <w:rsid w:val="00D005B1"/>
    <w:rsid w:val="00D036F4"/>
    <w:rsid w:val="00D03A1E"/>
    <w:rsid w:val="00D03A48"/>
    <w:rsid w:val="00D03BB0"/>
    <w:rsid w:val="00D043BA"/>
    <w:rsid w:val="00D04461"/>
    <w:rsid w:val="00D05B12"/>
    <w:rsid w:val="00D06D97"/>
    <w:rsid w:val="00D070E3"/>
    <w:rsid w:val="00D108EB"/>
    <w:rsid w:val="00D115D8"/>
    <w:rsid w:val="00D11B94"/>
    <w:rsid w:val="00D14C2E"/>
    <w:rsid w:val="00D150DC"/>
    <w:rsid w:val="00D15505"/>
    <w:rsid w:val="00D15530"/>
    <w:rsid w:val="00D16059"/>
    <w:rsid w:val="00D160A7"/>
    <w:rsid w:val="00D16403"/>
    <w:rsid w:val="00D1773C"/>
    <w:rsid w:val="00D1791B"/>
    <w:rsid w:val="00D17A68"/>
    <w:rsid w:val="00D20568"/>
    <w:rsid w:val="00D2179F"/>
    <w:rsid w:val="00D22FE5"/>
    <w:rsid w:val="00D23662"/>
    <w:rsid w:val="00D261DF"/>
    <w:rsid w:val="00D26E67"/>
    <w:rsid w:val="00D275B5"/>
    <w:rsid w:val="00D30307"/>
    <w:rsid w:val="00D3075D"/>
    <w:rsid w:val="00D31DC4"/>
    <w:rsid w:val="00D33AF5"/>
    <w:rsid w:val="00D34561"/>
    <w:rsid w:val="00D34D39"/>
    <w:rsid w:val="00D35569"/>
    <w:rsid w:val="00D356F9"/>
    <w:rsid w:val="00D35E97"/>
    <w:rsid w:val="00D36141"/>
    <w:rsid w:val="00D36A25"/>
    <w:rsid w:val="00D36ABF"/>
    <w:rsid w:val="00D4220A"/>
    <w:rsid w:val="00D42746"/>
    <w:rsid w:val="00D44725"/>
    <w:rsid w:val="00D47AB9"/>
    <w:rsid w:val="00D509DA"/>
    <w:rsid w:val="00D50E89"/>
    <w:rsid w:val="00D51E02"/>
    <w:rsid w:val="00D52FD8"/>
    <w:rsid w:val="00D56AF2"/>
    <w:rsid w:val="00D57377"/>
    <w:rsid w:val="00D61E2E"/>
    <w:rsid w:val="00D631DD"/>
    <w:rsid w:val="00D636E8"/>
    <w:rsid w:val="00D63CFE"/>
    <w:rsid w:val="00D6519D"/>
    <w:rsid w:val="00D65BD5"/>
    <w:rsid w:val="00D660B0"/>
    <w:rsid w:val="00D708BE"/>
    <w:rsid w:val="00D722C6"/>
    <w:rsid w:val="00D75304"/>
    <w:rsid w:val="00D7583C"/>
    <w:rsid w:val="00D7594C"/>
    <w:rsid w:val="00D75A10"/>
    <w:rsid w:val="00D76B37"/>
    <w:rsid w:val="00D774C0"/>
    <w:rsid w:val="00D82BEC"/>
    <w:rsid w:val="00D82D2C"/>
    <w:rsid w:val="00D82F1B"/>
    <w:rsid w:val="00D834EB"/>
    <w:rsid w:val="00D841C2"/>
    <w:rsid w:val="00D8434B"/>
    <w:rsid w:val="00D84BF3"/>
    <w:rsid w:val="00D85D3F"/>
    <w:rsid w:val="00D8687A"/>
    <w:rsid w:val="00D87C34"/>
    <w:rsid w:val="00D90DBC"/>
    <w:rsid w:val="00D91140"/>
    <w:rsid w:val="00D91573"/>
    <w:rsid w:val="00D9314E"/>
    <w:rsid w:val="00D96363"/>
    <w:rsid w:val="00D97527"/>
    <w:rsid w:val="00D97CD0"/>
    <w:rsid w:val="00DA1FD0"/>
    <w:rsid w:val="00DA318A"/>
    <w:rsid w:val="00DA59CD"/>
    <w:rsid w:val="00DA6A7A"/>
    <w:rsid w:val="00DA6C1C"/>
    <w:rsid w:val="00DB15FA"/>
    <w:rsid w:val="00DB2197"/>
    <w:rsid w:val="00DB2A48"/>
    <w:rsid w:val="00DB3939"/>
    <w:rsid w:val="00DB420B"/>
    <w:rsid w:val="00DB5F23"/>
    <w:rsid w:val="00DB6671"/>
    <w:rsid w:val="00DC1243"/>
    <w:rsid w:val="00DC2B9A"/>
    <w:rsid w:val="00DC2F19"/>
    <w:rsid w:val="00DC3071"/>
    <w:rsid w:val="00DC3E67"/>
    <w:rsid w:val="00DC4FA9"/>
    <w:rsid w:val="00DD1292"/>
    <w:rsid w:val="00DD2BC7"/>
    <w:rsid w:val="00DD4E7B"/>
    <w:rsid w:val="00DD5454"/>
    <w:rsid w:val="00DD6D05"/>
    <w:rsid w:val="00DD738C"/>
    <w:rsid w:val="00DE09DC"/>
    <w:rsid w:val="00DE0E33"/>
    <w:rsid w:val="00DE1F6A"/>
    <w:rsid w:val="00DE211F"/>
    <w:rsid w:val="00DE3611"/>
    <w:rsid w:val="00DE362A"/>
    <w:rsid w:val="00DE42E4"/>
    <w:rsid w:val="00DE5AAF"/>
    <w:rsid w:val="00DE5B70"/>
    <w:rsid w:val="00DE61EF"/>
    <w:rsid w:val="00DE64A3"/>
    <w:rsid w:val="00DF0321"/>
    <w:rsid w:val="00DF073A"/>
    <w:rsid w:val="00DF094F"/>
    <w:rsid w:val="00DF26ED"/>
    <w:rsid w:val="00DF2845"/>
    <w:rsid w:val="00DF6B37"/>
    <w:rsid w:val="00DF75B2"/>
    <w:rsid w:val="00E00185"/>
    <w:rsid w:val="00E005DA"/>
    <w:rsid w:val="00E02F4F"/>
    <w:rsid w:val="00E030DB"/>
    <w:rsid w:val="00E0356F"/>
    <w:rsid w:val="00E04678"/>
    <w:rsid w:val="00E05686"/>
    <w:rsid w:val="00E06493"/>
    <w:rsid w:val="00E06E6D"/>
    <w:rsid w:val="00E07765"/>
    <w:rsid w:val="00E07F72"/>
    <w:rsid w:val="00E10477"/>
    <w:rsid w:val="00E106CF"/>
    <w:rsid w:val="00E11182"/>
    <w:rsid w:val="00E12D81"/>
    <w:rsid w:val="00E13512"/>
    <w:rsid w:val="00E1383F"/>
    <w:rsid w:val="00E15AFA"/>
    <w:rsid w:val="00E15E7C"/>
    <w:rsid w:val="00E16CB2"/>
    <w:rsid w:val="00E16D09"/>
    <w:rsid w:val="00E16F6F"/>
    <w:rsid w:val="00E17280"/>
    <w:rsid w:val="00E20BDE"/>
    <w:rsid w:val="00E26667"/>
    <w:rsid w:val="00E27A24"/>
    <w:rsid w:val="00E27B7A"/>
    <w:rsid w:val="00E30BD6"/>
    <w:rsid w:val="00E31278"/>
    <w:rsid w:val="00E31790"/>
    <w:rsid w:val="00E31EC6"/>
    <w:rsid w:val="00E3227C"/>
    <w:rsid w:val="00E34CF7"/>
    <w:rsid w:val="00E372AA"/>
    <w:rsid w:val="00E402BB"/>
    <w:rsid w:val="00E416B4"/>
    <w:rsid w:val="00E419AF"/>
    <w:rsid w:val="00E42D7B"/>
    <w:rsid w:val="00E4317B"/>
    <w:rsid w:val="00E4375C"/>
    <w:rsid w:val="00E43EE4"/>
    <w:rsid w:val="00E44894"/>
    <w:rsid w:val="00E44D77"/>
    <w:rsid w:val="00E45676"/>
    <w:rsid w:val="00E46125"/>
    <w:rsid w:val="00E50303"/>
    <w:rsid w:val="00E505F8"/>
    <w:rsid w:val="00E53317"/>
    <w:rsid w:val="00E546B0"/>
    <w:rsid w:val="00E56B3D"/>
    <w:rsid w:val="00E57186"/>
    <w:rsid w:val="00E61695"/>
    <w:rsid w:val="00E620D0"/>
    <w:rsid w:val="00E64330"/>
    <w:rsid w:val="00E66B7F"/>
    <w:rsid w:val="00E66D32"/>
    <w:rsid w:val="00E67D7A"/>
    <w:rsid w:val="00E704F5"/>
    <w:rsid w:val="00E714BB"/>
    <w:rsid w:val="00E72026"/>
    <w:rsid w:val="00E72976"/>
    <w:rsid w:val="00E732F8"/>
    <w:rsid w:val="00E7336E"/>
    <w:rsid w:val="00E738FF"/>
    <w:rsid w:val="00E77DBF"/>
    <w:rsid w:val="00E80FC6"/>
    <w:rsid w:val="00E81A45"/>
    <w:rsid w:val="00E81DF9"/>
    <w:rsid w:val="00E828EA"/>
    <w:rsid w:val="00E82F4A"/>
    <w:rsid w:val="00E8452D"/>
    <w:rsid w:val="00E852FD"/>
    <w:rsid w:val="00E879B0"/>
    <w:rsid w:val="00E90D31"/>
    <w:rsid w:val="00E92654"/>
    <w:rsid w:val="00E92A56"/>
    <w:rsid w:val="00E944DD"/>
    <w:rsid w:val="00E97E9D"/>
    <w:rsid w:val="00EA0F73"/>
    <w:rsid w:val="00EA1774"/>
    <w:rsid w:val="00EA1D39"/>
    <w:rsid w:val="00EA25DD"/>
    <w:rsid w:val="00EA331C"/>
    <w:rsid w:val="00EA3699"/>
    <w:rsid w:val="00EA3B77"/>
    <w:rsid w:val="00EA4FBE"/>
    <w:rsid w:val="00EA5F4D"/>
    <w:rsid w:val="00EA7793"/>
    <w:rsid w:val="00EA7F5B"/>
    <w:rsid w:val="00EB0223"/>
    <w:rsid w:val="00EB0679"/>
    <w:rsid w:val="00EB18B5"/>
    <w:rsid w:val="00EB3571"/>
    <w:rsid w:val="00EB37CD"/>
    <w:rsid w:val="00EB3DC5"/>
    <w:rsid w:val="00EB5F4A"/>
    <w:rsid w:val="00EB5F6C"/>
    <w:rsid w:val="00EB701C"/>
    <w:rsid w:val="00EC041A"/>
    <w:rsid w:val="00EC0DF7"/>
    <w:rsid w:val="00EC130B"/>
    <w:rsid w:val="00EC20AA"/>
    <w:rsid w:val="00EC2A71"/>
    <w:rsid w:val="00EC2E30"/>
    <w:rsid w:val="00EC2F70"/>
    <w:rsid w:val="00EC4935"/>
    <w:rsid w:val="00EC5063"/>
    <w:rsid w:val="00EC6222"/>
    <w:rsid w:val="00EC65BD"/>
    <w:rsid w:val="00ED09F0"/>
    <w:rsid w:val="00ED2053"/>
    <w:rsid w:val="00ED2D47"/>
    <w:rsid w:val="00ED4433"/>
    <w:rsid w:val="00ED445D"/>
    <w:rsid w:val="00ED51F1"/>
    <w:rsid w:val="00ED5E63"/>
    <w:rsid w:val="00ED61F7"/>
    <w:rsid w:val="00ED6D57"/>
    <w:rsid w:val="00EE1257"/>
    <w:rsid w:val="00EE4777"/>
    <w:rsid w:val="00EE510C"/>
    <w:rsid w:val="00EE7314"/>
    <w:rsid w:val="00EE7616"/>
    <w:rsid w:val="00EF061B"/>
    <w:rsid w:val="00EF0AA6"/>
    <w:rsid w:val="00EF1649"/>
    <w:rsid w:val="00EF16B5"/>
    <w:rsid w:val="00EF3313"/>
    <w:rsid w:val="00EF423F"/>
    <w:rsid w:val="00EF626B"/>
    <w:rsid w:val="00EF68F5"/>
    <w:rsid w:val="00EF6D00"/>
    <w:rsid w:val="00EF728B"/>
    <w:rsid w:val="00F00CF1"/>
    <w:rsid w:val="00F02180"/>
    <w:rsid w:val="00F02D3E"/>
    <w:rsid w:val="00F035A1"/>
    <w:rsid w:val="00F041F3"/>
    <w:rsid w:val="00F048A6"/>
    <w:rsid w:val="00F05073"/>
    <w:rsid w:val="00F054EF"/>
    <w:rsid w:val="00F12113"/>
    <w:rsid w:val="00F1235C"/>
    <w:rsid w:val="00F1279C"/>
    <w:rsid w:val="00F12AD0"/>
    <w:rsid w:val="00F1356B"/>
    <w:rsid w:val="00F13A0F"/>
    <w:rsid w:val="00F13E98"/>
    <w:rsid w:val="00F14F51"/>
    <w:rsid w:val="00F1606F"/>
    <w:rsid w:val="00F21EFA"/>
    <w:rsid w:val="00F23760"/>
    <w:rsid w:val="00F26A51"/>
    <w:rsid w:val="00F27F23"/>
    <w:rsid w:val="00F3019E"/>
    <w:rsid w:val="00F335FC"/>
    <w:rsid w:val="00F33B78"/>
    <w:rsid w:val="00F34261"/>
    <w:rsid w:val="00F346AF"/>
    <w:rsid w:val="00F34CBB"/>
    <w:rsid w:val="00F35583"/>
    <w:rsid w:val="00F36F3B"/>
    <w:rsid w:val="00F377C1"/>
    <w:rsid w:val="00F40DDA"/>
    <w:rsid w:val="00F4231E"/>
    <w:rsid w:val="00F4332F"/>
    <w:rsid w:val="00F436D0"/>
    <w:rsid w:val="00F439CC"/>
    <w:rsid w:val="00F43D79"/>
    <w:rsid w:val="00F44B3E"/>
    <w:rsid w:val="00F46B97"/>
    <w:rsid w:val="00F46BC6"/>
    <w:rsid w:val="00F5294F"/>
    <w:rsid w:val="00F52C88"/>
    <w:rsid w:val="00F53302"/>
    <w:rsid w:val="00F56C3A"/>
    <w:rsid w:val="00F60F0C"/>
    <w:rsid w:val="00F616D3"/>
    <w:rsid w:val="00F62BF9"/>
    <w:rsid w:val="00F642FA"/>
    <w:rsid w:val="00F6624D"/>
    <w:rsid w:val="00F70A9B"/>
    <w:rsid w:val="00F7140E"/>
    <w:rsid w:val="00F71DF0"/>
    <w:rsid w:val="00F733AA"/>
    <w:rsid w:val="00F74A99"/>
    <w:rsid w:val="00F74E9C"/>
    <w:rsid w:val="00F76472"/>
    <w:rsid w:val="00F76AD5"/>
    <w:rsid w:val="00F7792C"/>
    <w:rsid w:val="00F819C2"/>
    <w:rsid w:val="00F81F43"/>
    <w:rsid w:val="00F81F53"/>
    <w:rsid w:val="00F8250A"/>
    <w:rsid w:val="00F82603"/>
    <w:rsid w:val="00F8449F"/>
    <w:rsid w:val="00F90029"/>
    <w:rsid w:val="00F90B98"/>
    <w:rsid w:val="00F911C4"/>
    <w:rsid w:val="00F91E2B"/>
    <w:rsid w:val="00F93768"/>
    <w:rsid w:val="00F947F3"/>
    <w:rsid w:val="00F94D53"/>
    <w:rsid w:val="00F94F60"/>
    <w:rsid w:val="00F95F29"/>
    <w:rsid w:val="00F9688F"/>
    <w:rsid w:val="00F96BEE"/>
    <w:rsid w:val="00F96F06"/>
    <w:rsid w:val="00FA1C65"/>
    <w:rsid w:val="00FA3772"/>
    <w:rsid w:val="00FA3808"/>
    <w:rsid w:val="00FA5AB7"/>
    <w:rsid w:val="00FA6262"/>
    <w:rsid w:val="00FA63E7"/>
    <w:rsid w:val="00FB0BF6"/>
    <w:rsid w:val="00FB441B"/>
    <w:rsid w:val="00FB4727"/>
    <w:rsid w:val="00FB4FCE"/>
    <w:rsid w:val="00FB6C7B"/>
    <w:rsid w:val="00FC07EC"/>
    <w:rsid w:val="00FC1BAB"/>
    <w:rsid w:val="00FC1C08"/>
    <w:rsid w:val="00FC1D9A"/>
    <w:rsid w:val="00FC564D"/>
    <w:rsid w:val="00FC58F7"/>
    <w:rsid w:val="00FC6AA3"/>
    <w:rsid w:val="00FC7344"/>
    <w:rsid w:val="00FD1527"/>
    <w:rsid w:val="00FD1D10"/>
    <w:rsid w:val="00FD3716"/>
    <w:rsid w:val="00FD3D43"/>
    <w:rsid w:val="00FD55B6"/>
    <w:rsid w:val="00FD563E"/>
    <w:rsid w:val="00FD6576"/>
    <w:rsid w:val="00FE09E2"/>
    <w:rsid w:val="00FE3AD4"/>
    <w:rsid w:val="00FE4C00"/>
    <w:rsid w:val="00FE64E8"/>
    <w:rsid w:val="00FF0F6E"/>
    <w:rsid w:val="00FF1091"/>
    <w:rsid w:val="00FF15BF"/>
    <w:rsid w:val="00FF17B7"/>
    <w:rsid w:val="00FF1B08"/>
    <w:rsid w:val="00FF1F6D"/>
    <w:rsid w:val="00FF3C96"/>
    <w:rsid w:val="00FF6214"/>
    <w:rsid w:val="00FF6C1F"/>
    <w:rsid w:val="00FF704B"/>
    <w:rsid w:val="00FF75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38C1B"/>
  <w15:docId w15:val="{6157DA28-4214-F145-AFA2-B077341F6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BD5"/>
    <w:pPr>
      <w:pBdr>
        <w:top w:val="nil"/>
        <w:left w:val="nil"/>
        <w:bottom w:val="nil"/>
        <w:right w:val="nil"/>
        <w:between w:val="nil"/>
        <w:bar w:val="nil"/>
      </w:pBdr>
      <w:spacing w:after="120" w:line="288" w:lineRule="auto"/>
    </w:pPr>
    <w:rPr>
      <w:rFonts w:ascii="Palatino Linotype" w:eastAsia="Arial Unicode MS" w:hAnsi="Palatino Linotype" w:cs="Arial Unicode MS"/>
      <w:color w:val="000000"/>
      <w:sz w:val="20"/>
      <w:bdr w:val="nil"/>
      <w14:textOutline w14:w="0" w14:cap="flat" w14:cmpd="sng" w14:algn="ctr">
        <w14:noFill/>
        <w14:prstDash w14:val="solid"/>
        <w14:bevel/>
      </w14:textOutline>
    </w:rPr>
  </w:style>
  <w:style w:type="paragraph" w:styleId="Heading1">
    <w:name w:val="heading 1"/>
    <w:aliases w:val="Heading Level 1"/>
    <w:basedOn w:val="Normal"/>
    <w:next w:val="Normal"/>
    <w:link w:val="Heading1Char"/>
    <w:uiPriority w:val="9"/>
    <w:qFormat/>
    <w:rsid w:val="00486BD5"/>
    <w:pPr>
      <w:outlineLvl w:val="0"/>
    </w:pPr>
    <w:rPr>
      <w:smallCaps/>
    </w:rPr>
  </w:style>
  <w:style w:type="paragraph" w:styleId="Heading2">
    <w:name w:val="heading 2"/>
    <w:aliases w:val="Heading Level 2"/>
    <w:next w:val="Normal"/>
    <w:link w:val="Heading2Char"/>
    <w:uiPriority w:val="9"/>
    <w:unhideWhenUsed/>
    <w:rsid w:val="00486BD5"/>
    <w:pPr>
      <w:pBdr>
        <w:top w:val="nil"/>
        <w:left w:val="nil"/>
        <w:bottom w:val="nil"/>
        <w:right w:val="nil"/>
        <w:between w:val="nil"/>
        <w:bar w:val="nil"/>
      </w:pBdr>
      <w:tabs>
        <w:tab w:val="center" w:pos="4680"/>
        <w:tab w:val="right" w:pos="9360"/>
      </w:tabs>
      <w:spacing w:after="120" w:line="240" w:lineRule="auto"/>
      <w:outlineLvl w:val="1"/>
    </w:pPr>
    <w:rPr>
      <w:rFonts w:ascii="Palatino Linotype" w:eastAsia="Arial Unicode MS" w:hAnsi="Palatino Linotype" w:cs="Arial Unicode MS"/>
      <w:i/>
      <w:iCs/>
      <w:color w:val="000000"/>
      <w:u w:color="000000"/>
      <w:bdr w:val="nil"/>
      <w14:textOutline w14:w="0" w14:cap="flat" w14:cmpd="sng" w14:algn="ctr">
        <w14:noFill/>
        <w14:prstDash w14:val="solid"/>
        <w14:bevel/>
      </w14:textOutline>
    </w:rPr>
  </w:style>
  <w:style w:type="paragraph" w:styleId="Heading3">
    <w:name w:val="heading 3"/>
    <w:basedOn w:val="Normal"/>
    <w:next w:val="Normal"/>
    <w:link w:val="Heading3Char"/>
    <w:rsid w:val="00A83AD8"/>
    <w:pPr>
      <w:keepNext/>
      <w:numPr>
        <w:ilvl w:val="2"/>
        <w:numId w:val="5"/>
      </w:numPr>
      <w:spacing w:before="240" w:after="60"/>
      <w:outlineLvl w:val="2"/>
    </w:pPr>
    <w:rPr>
      <w:rFonts w:asciiTheme="majorHAnsi" w:eastAsia="Times New Roman" w:hAnsiTheme="majorHAnsi" w:cs="Times New Roman"/>
      <w:b/>
      <w:bCs/>
      <w:sz w:val="26"/>
      <w:szCs w:val="26"/>
      <w:lang w:eastAsia="ja-JP"/>
    </w:rPr>
  </w:style>
  <w:style w:type="paragraph" w:styleId="Heading4">
    <w:name w:val="heading 4"/>
    <w:basedOn w:val="Normal"/>
    <w:next w:val="Normal"/>
    <w:link w:val="Heading4Char"/>
    <w:uiPriority w:val="9"/>
    <w:unhideWhenUsed/>
    <w:rsid w:val="00780DEF"/>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791B2E"/>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91B2E"/>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91B2E"/>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91B2E"/>
    <w:pPr>
      <w:keepNext/>
      <w:keepLines/>
      <w:numPr>
        <w:ilvl w:val="7"/>
        <w:numId w:val="5"/>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791B2E"/>
    <w:pPr>
      <w:keepNext/>
      <w:keepLines/>
      <w:numPr>
        <w:ilvl w:val="8"/>
        <w:numId w:val="5"/>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rsid w:val="00486B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86BD5"/>
  </w:style>
  <w:style w:type="table" w:styleId="TableGrid">
    <w:name w:val="Table Grid"/>
    <w:basedOn w:val="TableNormal"/>
    <w:uiPriority w:val="59"/>
    <w:rsid w:val="00C93D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B6294"/>
    <w:rPr>
      <w:rFonts w:ascii="Tahoma" w:hAnsi="Tahoma" w:cs="Tahoma"/>
      <w:sz w:val="16"/>
      <w:szCs w:val="16"/>
    </w:rPr>
  </w:style>
  <w:style w:type="character" w:customStyle="1" w:styleId="BalloonTextChar">
    <w:name w:val="Balloon Text Char"/>
    <w:basedOn w:val="DefaultParagraphFont"/>
    <w:link w:val="BalloonText"/>
    <w:uiPriority w:val="99"/>
    <w:semiHidden/>
    <w:rsid w:val="006B6294"/>
    <w:rPr>
      <w:rFonts w:ascii="Tahoma" w:hAnsi="Tahoma" w:cs="Tahoma"/>
      <w:sz w:val="16"/>
      <w:szCs w:val="16"/>
    </w:rPr>
  </w:style>
  <w:style w:type="character" w:customStyle="1" w:styleId="Heading3Char">
    <w:name w:val="Heading 3 Char"/>
    <w:basedOn w:val="DefaultParagraphFont"/>
    <w:link w:val="Heading3"/>
    <w:rsid w:val="00A83AD8"/>
    <w:rPr>
      <w:rFonts w:asciiTheme="majorHAnsi" w:eastAsia="Times New Roman" w:hAnsiTheme="majorHAnsi" w:cs="Times New Roman"/>
      <w:b/>
      <w:bCs/>
      <w:sz w:val="26"/>
      <w:szCs w:val="26"/>
      <w:lang w:eastAsia="ja-JP"/>
    </w:rPr>
  </w:style>
  <w:style w:type="paragraph" w:styleId="NormalWeb">
    <w:name w:val="Normal (Web)"/>
    <w:basedOn w:val="Normal"/>
    <w:uiPriority w:val="99"/>
    <w:semiHidden/>
    <w:unhideWhenUsed/>
    <w:rsid w:val="00CF22AE"/>
    <w:pPr>
      <w:spacing w:before="100" w:beforeAutospacing="1" w:after="100" w:afterAutospacing="1"/>
    </w:pPr>
    <w:rPr>
      <w:rFonts w:eastAsia="Times New Roman" w:cs="Times New Roman"/>
      <w:szCs w:val="24"/>
    </w:rPr>
  </w:style>
  <w:style w:type="paragraph" w:styleId="CommentSubject">
    <w:name w:val="annotation subject"/>
    <w:basedOn w:val="Normal"/>
    <w:next w:val="Normal"/>
    <w:link w:val="CommentSubjectChar"/>
    <w:uiPriority w:val="99"/>
    <w:semiHidden/>
    <w:unhideWhenUsed/>
    <w:rsid w:val="001638A8"/>
    <w:pPr>
      <w:spacing w:after="200"/>
    </w:pPr>
    <w:rPr>
      <w:rFonts w:cstheme="minorBidi"/>
      <w:b/>
      <w:bCs/>
    </w:rPr>
  </w:style>
  <w:style w:type="character" w:customStyle="1" w:styleId="CommentSubjectChar">
    <w:name w:val="Comment Subject Char"/>
    <w:basedOn w:val="DefaultParagraphFont"/>
    <w:link w:val="CommentSubject"/>
    <w:uiPriority w:val="99"/>
    <w:semiHidden/>
    <w:rsid w:val="001638A8"/>
    <w:rPr>
      <w:rFonts w:ascii="Times New Roman" w:eastAsia="MS Mincho" w:hAnsi="Times New Roman" w:cs="Times New Roman"/>
      <w:b/>
      <w:bCs/>
      <w:sz w:val="20"/>
      <w:szCs w:val="20"/>
      <w:lang w:eastAsia="ja-JP"/>
    </w:rPr>
  </w:style>
  <w:style w:type="character" w:customStyle="1" w:styleId="Heading1Char">
    <w:name w:val="Heading 1 Char"/>
    <w:aliases w:val="Heading Level 1 Char"/>
    <w:basedOn w:val="DefaultParagraphFont"/>
    <w:link w:val="Heading1"/>
    <w:uiPriority w:val="9"/>
    <w:rsid w:val="00486BD5"/>
    <w:rPr>
      <w:rFonts w:ascii="Palatino Linotype" w:eastAsia="Arial Unicode MS" w:hAnsi="Palatino Linotype" w:cs="Arial Unicode MS"/>
      <w:smallCaps/>
      <w:color w:val="000000"/>
      <w:bdr w:val="nil"/>
      <w14:textOutline w14:w="0" w14:cap="flat" w14:cmpd="sng" w14:algn="ctr">
        <w14:noFill/>
        <w14:prstDash w14:val="solid"/>
        <w14:bevel/>
      </w14:textOutline>
    </w:rPr>
  </w:style>
  <w:style w:type="character" w:styleId="Hyperlink">
    <w:name w:val="Hyperlink"/>
    <w:rsid w:val="00486BD5"/>
    <w:rPr>
      <w:u w:val="single"/>
    </w:rPr>
  </w:style>
  <w:style w:type="character" w:customStyle="1" w:styleId="Heading4Char">
    <w:name w:val="Heading 4 Char"/>
    <w:basedOn w:val="DefaultParagraphFont"/>
    <w:link w:val="Heading4"/>
    <w:uiPriority w:val="9"/>
    <w:rsid w:val="00780DEF"/>
    <w:rPr>
      <w:rFonts w:asciiTheme="majorHAnsi" w:eastAsiaTheme="majorEastAsia" w:hAnsiTheme="majorHAnsi" w:cstheme="majorBidi"/>
      <w:b/>
      <w:bCs/>
      <w:i/>
      <w:iCs/>
      <w:color w:val="4F81BD" w:themeColor="accent1"/>
      <w:sz w:val="24"/>
    </w:rPr>
  </w:style>
  <w:style w:type="character" w:styleId="FollowedHyperlink">
    <w:name w:val="FollowedHyperlink"/>
    <w:basedOn w:val="DefaultParagraphFont"/>
    <w:uiPriority w:val="99"/>
    <w:semiHidden/>
    <w:unhideWhenUsed/>
    <w:rsid w:val="007A081F"/>
    <w:rPr>
      <w:color w:val="800080" w:themeColor="followedHyperlink"/>
      <w:u w:val="single"/>
    </w:rPr>
  </w:style>
  <w:style w:type="paragraph" w:styleId="Header">
    <w:name w:val="header"/>
    <w:basedOn w:val="Normal"/>
    <w:link w:val="HeaderChar"/>
    <w:uiPriority w:val="99"/>
    <w:unhideWhenUsed/>
    <w:rsid w:val="00486BD5"/>
    <w:pPr>
      <w:tabs>
        <w:tab w:val="center" w:pos="4680"/>
        <w:tab w:val="right" w:pos="9360"/>
      </w:tabs>
    </w:pPr>
  </w:style>
  <w:style w:type="character" w:customStyle="1" w:styleId="HeaderChar">
    <w:name w:val="Header Char"/>
    <w:basedOn w:val="DefaultParagraphFont"/>
    <w:link w:val="Header"/>
    <w:uiPriority w:val="99"/>
    <w:rsid w:val="00486BD5"/>
    <w:rPr>
      <w:rFonts w:ascii="Palatino Linotype" w:eastAsia="Arial Unicode MS" w:hAnsi="Palatino Linotype" w:cs="Arial Unicode MS"/>
      <w:color w:val="000000"/>
      <w:bdr w:val="nil"/>
      <w14:textOutline w14:w="0" w14:cap="flat" w14:cmpd="sng" w14:algn="ctr">
        <w14:noFill/>
        <w14:prstDash w14:val="solid"/>
        <w14:bevel/>
      </w14:textOutline>
    </w:rPr>
  </w:style>
  <w:style w:type="paragraph" w:styleId="Footer">
    <w:name w:val="footer"/>
    <w:basedOn w:val="Normal"/>
    <w:link w:val="FooterChar"/>
    <w:uiPriority w:val="99"/>
    <w:unhideWhenUsed/>
    <w:rsid w:val="00486BD5"/>
    <w:pPr>
      <w:tabs>
        <w:tab w:val="center" w:pos="4680"/>
        <w:tab w:val="right" w:pos="9360"/>
      </w:tabs>
    </w:pPr>
  </w:style>
  <w:style w:type="character" w:customStyle="1" w:styleId="FooterChar">
    <w:name w:val="Footer Char"/>
    <w:basedOn w:val="DefaultParagraphFont"/>
    <w:link w:val="Footer"/>
    <w:uiPriority w:val="99"/>
    <w:rsid w:val="00486BD5"/>
    <w:rPr>
      <w:rFonts w:ascii="Palatino Linotype" w:eastAsia="Arial Unicode MS" w:hAnsi="Palatino Linotype" w:cs="Arial Unicode MS"/>
      <w:color w:val="000000"/>
      <w:bdr w:val="nil"/>
      <w14:textOutline w14:w="0" w14:cap="flat" w14:cmpd="sng" w14:algn="ctr">
        <w14:noFill/>
        <w14:prstDash w14:val="solid"/>
        <w14:bevel/>
      </w14:textOutline>
    </w:rPr>
  </w:style>
  <w:style w:type="character" w:styleId="PageNumber">
    <w:name w:val="page number"/>
    <w:basedOn w:val="DefaultParagraphFont"/>
    <w:rsid w:val="00F9688F"/>
  </w:style>
  <w:style w:type="paragraph" w:styleId="Revision">
    <w:name w:val="Revision"/>
    <w:hidden/>
    <w:uiPriority w:val="99"/>
    <w:semiHidden/>
    <w:rsid w:val="005A5450"/>
    <w:pPr>
      <w:spacing w:after="0" w:line="240" w:lineRule="auto"/>
    </w:pPr>
  </w:style>
  <w:style w:type="character" w:customStyle="1" w:styleId="Heading2Char">
    <w:name w:val="Heading 2 Char"/>
    <w:aliases w:val="Heading Level 2 Char"/>
    <w:basedOn w:val="DefaultParagraphFont"/>
    <w:link w:val="Heading2"/>
    <w:uiPriority w:val="9"/>
    <w:rsid w:val="00760897"/>
    <w:rPr>
      <w:rFonts w:ascii="Palatino Linotype" w:eastAsia="Arial Unicode MS" w:hAnsi="Palatino Linotype" w:cs="Arial Unicode MS"/>
      <w:i/>
      <w:iCs/>
      <w:color w:val="000000"/>
      <w:u w:color="000000"/>
      <w:bdr w:val="nil"/>
      <w14:textOutline w14:w="0" w14:cap="flat" w14:cmpd="sng" w14:algn="ctr">
        <w14:noFill/>
        <w14:prstDash w14:val="solid"/>
        <w14:bevel/>
      </w14:textOutline>
    </w:rPr>
  </w:style>
  <w:style w:type="paragraph" w:styleId="FootnoteText">
    <w:name w:val="footnote text"/>
    <w:basedOn w:val="Normal"/>
    <w:link w:val="FootnoteTextChar"/>
    <w:uiPriority w:val="99"/>
    <w:semiHidden/>
    <w:unhideWhenUsed/>
    <w:rsid w:val="007E7980"/>
    <w:rPr>
      <w:szCs w:val="20"/>
    </w:rPr>
  </w:style>
  <w:style w:type="character" w:customStyle="1" w:styleId="FootnoteTextChar">
    <w:name w:val="Footnote Text Char"/>
    <w:basedOn w:val="DefaultParagraphFont"/>
    <w:link w:val="FootnoteText"/>
    <w:uiPriority w:val="99"/>
    <w:semiHidden/>
    <w:rsid w:val="007E7980"/>
    <w:rPr>
      <w:rFonts w:ascii="Times New Roman" w:hAnsi="Times New Roman"/>
      <w:sz w:val="20"/>
      <w:szCs w:val="20"/>
    </w:rPr>
  </w:style>
  <w:style w:type="character" w:styleId="FootnoteReference">
    <w:name w:val="footnote reference"/>
    <w:basedOn w:val="DefaultParagraphFont"/>
    <w:uiPriority w:val="99"/>
    <w:semiHidden/>
    <w:unhideWhenUsed/>
    <w:rsid w:val="007E7980"/>
    <w:rPr>
      <w:vertAlign w:val="superscript"/>
    </w:rPr>
  </w:style>
  <w:style w:type="character" w:customStyle="1" w:styleId="Heading5Char">
    <w:name w:val="Heading 5 Char"/>
    <w:basedOn w:val="DefaultParagraphFont"/>
    <w:link w:val="Heading5"/>
    <w:uiPriority w:val="9"/>
    <w:semiHidden/>
    <w:rsid w:val="00791B2E"/>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791B2E"/>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791B2E"/>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791B2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91B2E"/>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795602"/>
    <w:rPr>
      <w:color w:val="808080"/>
    </w:rPr>
  </w:style>
  <w:style w:type="paragraph" w:customStyle="1" w:styleId="HandoutText">
    <w:name w:val="Handout Text"/>
    <w:basedOn w:val="Normal"/>
    <w:link w:val="HandoutTextChar"/>
    <w:rsid w:val="00351006"/>
    <w:pPr>
      <w:spacing w:line="240" w:lineRule="auto"/>
    </w:pPr>
    <w:rPr>
      <w:rFonts w:ascii="PT Serif" w:hAnsi="PT Serif"/>
    </w:rPr>
  </w:style>
  <w:style w:type="paragraph" w:customStyle="1" w:styleId="SideNoteTextStyle">
    <w:name w:val="Side Note Text Style"/>
    <w:link w:val="SideNoteTextStyleChar"/>
    <w:autoRedefine/>
    <w:rsid w:val="00486BD5"/>
    <w:pPr>
      <w:pBdr>
        <w:top w:val="nil"/>
        <w:left w:val="nil"/>
        <w:bottom w:val="nil"/>
        <w:right w:val="nil"/>
        <w:between w:val="nil"/>
        <w:bar w:val="nil"/>
      </w:pBdr>
      <w:tabs>
        <w:tab w:val="center" w:pos="4680"/>
        <w:tab w:val="right" w:pos="9360"/>
      </w:tabs>
      <w:spacing w:after="120" w:line="240" w:lineRule="auto"/>
    </w:pPr>
    <w:rPr>
      <w:rFonts w:ascii="Palatino Linotype" w:eastAsia="Arial Unicode MS" w:hAnsi="Palatino Linotype" w:cs="Arial Unicode MS"/>
      <w:color w:val="400706"/>
      <w:sz w:val="16"/>
      <w:szCs w:val="18"/>
      <w:u w:color="000000"/>
      <w:bdr w:val="nil"/>
    </w:rPr>
  </w:style>
  <w:style w:type="character" w:customStyle="1" w:styleId="HandoutTextChar">
    <w:name w:val="Handout Text Char"/>
    <w:basedOn w:val="DefaultParagraphFont"/>
    <w:link w:val="HandoutText"/>
    <w:rsid w:val="00351006"/>
    <w:rPr>
      <w:rFonts w:ascii="PT Serif" w:hAnsi="PT Serif" w:cstheme="minorHAnsi"/>
      <w:sz w:val="20"/>
    </w:rPr>
  </w:style>
  <w:style w:type="character" w:customStyle="1" w:styleId="SideNoteTextStyleChar">
    <w:name w:val="Side Note Text Style Char"/>
    <w:basedOn w:val="HandoutTextChar"/>
    <w:link w:val="SideNoteTextStyle"/>
    <w:rsid w:val="00486BD5"/>
    <w:rPr>
      <w:rFonts w:ascii="Palatino Linotype" w:eastAsia="Arial Unicode MS" w:hAnsi="Palatino Linotype" w:cs="Arial Unicode MS"/>
      <w:color w:val="400706"/>
      <w:sz w:val="16"/>
      <w:szCs w:val="18"/>
      <w:u w:color="000000"/>
      <w:bdr w:val="nil"/>
    </w:rPr>
  </w:style>
  <w:style w:type="paragraph" w:styleId="Title">
    <w:name w:val="Title"/>
    <w:next w:val="Normal"/>
    <w:link w:val="TitleChar"/>
    <w:uiPriority w:val="10"/>
    <w:qFormat/>
    <w:rsid w:val="00486BD5"/>
    <w:pPr>
      <w:keepNext/>
      <w:pBdr>
        <w:top w:val="nil"/>
        <w:left w:val="nil"/>
        <w:bottom w:val="nil"/>
        <w:right w:val="nil"/>
        <w:between w:val="nil"/>
        <w:bar w:val="nil"/>
      </w:pBdr>
      <w:spacing w:after="0" w:line="312" w:lineRule="auto"/>
    </w:pPr>
    <w:rPr>
      <w:rFonts w:ascii="Palatino Linotype" w:eastAsia="Arial Unicode MS" w:hAnsi="Palatino Linotype" w:cs="Arial Unicode MS"/>
      <w:b/>
      <w:bCs/>
      <w:color w:val="000000"/>
      <w:sz w:val="28"/>
      <w:szCs w:val="28"/>
      <w:bdr w:val="nil"/>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1B759A"/>
    <w:rPr>
      <w:rFonts w:ascii="Palatino Linotype" w:eastAsia="Arial Unicode MS" w:hAnsi="Palatino Linotype" w:cs="Arial Unicode MS"/>
      <w:b/>
      <w:bCs/>
      <w:color w:val="000000"/>
      <w:sz w:val="28"/>
      <w:szCs w:val="28"/>
      <w:bdr w:val="nil"/>
      <w14:textOutline w14:w="0" w14:cap="flat" w14:cmpd="sng" w14:algn="ctr">
        <w14:noFill/>
        <w14:prstDash w14:val="solid"/>
        <w14:bevel/>
      </w14:textOutline>
    </w:rPr>
  </w:style>
  <w:style w:type="paragraph" w:styleId="Subtitle">
    <w:name w:val="Subtitle"/>
    <w:next w:val="Normal"/>
    <w:link w:val="SubtitleChar"/>
    <w:uiPriority w:val="11"/>
    <w:qFormat/>
    <w:rsid w:val="00486BD5"/>
    <w:pPr>
      <w:keepNext/>
      <w:pBdr>
        <w:top w:val="nil"/>
        <w:left w:val="nil"/>
        <w:bottom w:val="nil"/>
        <w:right w:val="nil"/>
        <w:between w:val="nil"/>
        <w:bar w:val="nil"/>
      </w:pBdr>
      <w:spacing w:after="360" w:line="312" w:lineRule="auto"/>
    </w:pPr>
    <w:rPr>
      <w:rFonts w:ascii="Palatino Linotype" w:eastAsia="Arial Unicode MS" w:hAnsi="Palatino Linotype" w:cs="Arial Unicode MS"/>
      <w:i/>
      <w:iCs/>
      <w:noProof/>
      <w:color w:val="000000"/>
      <w:sz w:val="20"/>
      <w:bdr w:val="nil"/>
      <w14:textOutline w14:w="0" w14:cap="flat" w14:cmpd="sng" w14:algn="ctr">
        <w14:noFill/>
        <w14:prstDash w14:val="solid"/>
        <w14:bevel/>
      </w14:textOutline>
    </w:rPr>
  </w:style>
  <w:style w:type="character" w:customStyle="1" w:styleId="SubtitleChar">
    <w:name w:val="Subtitle Char"/>
    <w:basedOn w:val="DefaultParagraphFont"/>
    <w:link w:val="Subtitle"/>
    <w:uiPriority w:val="11"/>
    <w:rsid w:val="00486BD5"/>
    <w:rPr>
      <w:rFonts w:ascii="Palatino Linotype" w:eastAsia="Arial Unicode MS" w:hAnsi="Palatino Linotype" w:cs="Arial Unicode MS"/>
      <w:i/>
      <w:iCs/>
      <w:noProof/>
      <w:color w:val="000000"/>
      <w:sz w:val="2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863493">
      <w:bodyDiv w:val="1"/>
      <w:marLeft w:val="0"/>
      <w:marRight w:val="0"/>
      <w:marTop w:val="0"/>
      <w:marBottom w:val="0"/>
      <w:divBdr>
        <w:top w:val="none" w:sz="0" w:space="0" w:color="auto"/>
        <w:left w:val="none" w:sz="0" w:space="0" w:color="auto"/>
        <w:bottom w:val="none" w:sz="0" w:space="0" w:color="auto"/>
        <w:right w:val="none" w:sz="0" w:space="0" w:color="auto"/>
      </w:divBdr>
    </w:div>
    <w:div w:id="589237600">
      <w:bodyDiv w:val="1"/>
      <w:marLeft w:val="0"/>
      <w:marRight w:val="0"/>
      <w:marTop w:val="0"/>
      <w:marBottom w:val="0"/>
      <w:divBdr>
        <w:top w:val="none" w:sz="0" w:space="0" w:color="auto"/>
        <w:left w:val="none" w:sz="0" w:space="0" w:color="auto"/>
        <w:bottom w:val="none" w:sz="0" w:space="0" w:color="auto"/>
        <w:right w:val="none" w:sz="0" w:space="0" w:color="auto"/>
      </w:divBdr>
    </w:div>
    <w:div w:id="593629127">
      <w:bodyDiv w:val="1"/>
      <w:marLeft w:val="0"/>
      <w:marRight w:val="0"/>
      <w:marTop w:val="0"/>
      <w:marBottom w:val="0"/>
      <w:divBdr>
        <w:top w:val="none" w:sz="0" w:space="0" w:color="auto"/>
        <w:left w:val="none" w:sz="0" w:space="0" w:color="auto"/>
        <w:bottom w:val="none" w:sz="0" w:space="0" w:color="auto"/>
        <w:right w:val="none" w:sz="0" w:space="0" w:color="auto"/>
      </w:divBdr>
    </w:div>
    <w:div w:id="1064572958">
      <w:bodyDiv w:val="1"/>
      <w:marLeft w:val="0"/>
      <w:marRight w:val="0"/>
      <w:marTop w:val="0"/>
      <w:marBottom w:val="0"/>
      <w:divBdr>
        <w:top w:val="none" w:sz="0" w:space="0" w:color="auto"/>
        <w:left w:val="none" w:sz="0" w:space="0" w:color="auto"/>
        <w:bottom w:val="none" w:sz="0" w:space="0" w:color="auto"/>
        <w:right w:val="none" w:sz="0" w:space="0" w:color="auto"/>
      </w:divBdr>
    </w:div>
    <w:div w:id="1089348767">
      <w:bodyDiv w:val="1"/>
      <w:marLeft w:val="0"/>
      <w:marRight w:val="0"/>
      <w:marTop w:val="0"/>
      <w:marBottom w:val="0"/>
      <w:divBdr>
        <w:top w:val="none" w:sz="0" w:space="0" w:color="auto"/>
        <w:left w:val="none" w:sz="0" w:space="0" w:color="auto"/>
        <w:bottom w:val="none" w:sz="0" w:space="0" w:color="auto"/>
        <w:right w:val="none" w:sz="0" w:space="0" w:color="auto"/>
      </w:divBdr>
    </w:div>
    <w:div w:id="1593318434">
      <w:bodyDiv w:val="1"/>
      <w:marLeft w:val="0"/>
      <w:marRight w:val="0"/>
      <w:marTop w:val="0"/>
      <w:marBottom w:val="0"/>
      <w:divBdr>
        <w:top w:val="none" w:sz="0" w:space="0" w:color="auto"/>
        <w:left w:val="none" w:sz="0" w:space="0" w:color="auto"/>
        <w:bottom w:val="none" w:sz="0" w:space="0" w:color="auto"/>
        <w:right w:val="none" w:sz="0" w:space="0" w:color="auto"/>
      </w:divBdr>
    </w:div>
    <w:div w:id="1601255922">
      <w:bodyDiv w:val="1"/>
      <w:marLeft w:val="0"/>
      <w:marRight w:val="0"/>
      <w:marTop w:val="0"/>
      <w:marBottom w:val="0"/>
      <w:divBdr>
        <w:top w:val="none" w:sz="0" w:space="0" w:color="auto"/>
        <w:left w:val="none" w:sz="0" w:space="0" w:color="auto"/>
        <w:bottom w:val="none" w:sz="0" w:space="0" w:color="auto"/>
        <w:right w:val="none" w:sz="0" w:space="0" w:color="auto"/>
      </w:divBdr>
    </w:div>
    <w:div w:id="1673221659">
      <w:bodyDiv w:val="1"/>
      <w:marLeft w:val="0"/>
      <w:marRight w:val="0"/>
      <w:marTop w:val="0"/>
      <w:marBottom w:val="0"/>
      <w:divBdr>
        <w:top w:val="none" w:sz="0" w:space="0" w:color="auto"/>
        <w:left w:val="none" w:sz="0" w:space="0" w:color="auto"/>
        <w:bottom w:val="none" w:sz="0" w:space="0" w:color="auto"/>
        <w:right w:val="none" w:sz="0" w:space="0" w:color="auto"/>
      </w:divBdr>
    </w:div>
    <w:div w:id="1773893772">
      <w:bodyDiv w:val="1"/>
      <w:marLeft w:val="0"/>
      <w:marRight w:val="0"/>
      <w:marTop w:val="0"/>
      <w:marBottom w:val="0"/>
      <w:divBdr>
        <w:top w:val="none" w:sz="0" w:space="0" w:color="auto"/>
        <w:left w:val="none" w:sz="0" w:space="0" w:color="auto"/>
        <w:bottom w:val="none" w:sz="0" w:space="0" w:color="auto"/>
        <w:right w:val="none" w:sz="0" w:space="0" w:color="auto"/>
      </w:divBdr>
    </w:div>
    <w:div w:id="193504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ordo/Documents/GitHub/Cascadia/Word/Tufte%20Handou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documentManagement>
    <ld8761ad50af4d8eb5149fa7ff3cc0e6 xmlns="5ccb6422-1946-4d96-b3a9-1b4a9b28bea5">
      <Terms xmlns="http://schemas.microsoft.com/office/infopath/2007/PartnerControls"/>
    </ld8761ad50af4d8eb5149fa7ff3cc0e6>
    <Notification_x0020_for_x0020_new_x0020_field_x0020_reports xmlns="02e6ac0e-d179-4ac2-baba-f6e8583f2c2e">
      <Url xsi:nil="true"/>
      <Description xsi:nil="true"/>
    </Notification_x0020_for_x0020_new_x0020_field_x0020_reports>
    <NWEA_x0020_Author xmlns="ebb738f4-95e7-4720-947d-f1f2064afbbf">
      <UserInfo>
        <DisplayName/>
        <AccountId xsi:nil="true"/>
        <AccountType/>
      </UserInfo>
    </NWEA_x0020_Author>
    <IconOverlay xmlns="http://schemas.microsoft.com/sharepoint/v4" xsi:nil="true"/>
    <_Status xmlns="http://schemas.microsoft.com/sharepoint/v3/fields">Draft</_Status>
    <Fiscal_x0020_year xmlns="02e6ac0e-d179-4ac2-baba-f6e8583f2c2e"/>
    <nbb24985658541d28c402ca837c152c2 xmlns="5ccb6422-1946-4d96-b3a9-1b4a9b28bea5">
      <Terms xmlns="http://schemas.microsoft.com/office/infopath/2007/PartnerControls">
        <TermInfo xmlns="http://schemas.microsoft.com/office/infopath/2007/PartnerControls">
          <TermName xmlns="http://schemas.microsoft.com/office/infopath/2007/PartnerControls">Internal Use Only</TermName>
          <TermId xmlns="http://schemas.microsoft.com/office/infopath/2007/PartnerControls">c988b617-0674-4cbb-91bd-f8cd66879806</TermId>
        </TermInfo>
      </Terms>
    </nbb24985658541d28c402ca837c152c2>
    <TaxCatchAll xmlns="5ccb6422-1946-4d96-b3a9-1b4a9b28bea5">
      <Value>54</Value>
    </TaxCatchAll>
    <Agency xmlns="02e6ac0e-d179-4ac2-baba-f6e8583f2c2e" xsi:nil="true"/>
    <_dlc_DocId xmlns="ebb738f4-95e7-4720-947d-f1f2064afbbf">URCYT76ZWJ5H-1-6490</_dlc_DocId>
    <_dlc_DocIdUrl xmlns="ebb738f4-95e7-4720-947d-f1f2064afbbf">
      <Url>https://nwea.sharepoint.com/sites/research/_layouts/15/DocIdRedir.aspx?ID=URCYT76ZWJ5H-1-6490</Url>
      <Description>URCYT76ZWJ5H-1-6490</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D617F1374448648B6313F161B1607C6" ma:contentTypeVersion="16" ma:contentTypeDescription="Create a new document." ma:contentTypeScope="" ma:versionID="9407f8beeb8308d5f7854d34c6304a9d">
  <xsd:schema xmlns:xsd="http://www.w3.org/2001/XMLSchema" xmlns:xs="http://www.w3.org/2001/XMLSchema" xmlns:p="http://schemas.microsoft.com/office/2006/metadata/properties" xmlns:ns2="ebb738f4-95e7-4720-947d-f1f2064afbbf" xmlns:ns3="02e6ac0e-d179-4ac2-baba-f6e8583f2c2e" xmlns:ns4="5ccb6422-1946-4d96-b3a9-1b4a9b28bea5" xmlns:ns5="http://schemas.microsoft.com/sharepoint/v4" xmlns:ns6="http://schemas.microsoft.com/sharepoint/v3/fields" targetNamespace="http://schemas.microsoft.com/office/2006/metadata/properties" ma:root="true" ma:fieldsID="8bedcfe90a44cca3a6c995e8c6f51fc1" ns2:_="" ns3:_="" ns4:_="" ns5:_="" ns6:_="">
    <xsd:import namespace="ebb738f4-95e7-4720-947d-f1f2064afbbf"/>
    <xsd:import namespace="02e6ac0e-d179-4ac2-baba-f6e8583f2c2e"/>
    <xsd:import namespace="5ccb6422-1946-4d96-b3a9-1b4a9b28bea5"/>
    <xsd:import namespace="http://schemas.microsoft.com/sharepoint/v4"/>
    <xsd:import namespace="http://schemas.microsoft.com/sharepoint/v3/fields"/>
    <xsd:element name="properties">
      <xsd:complexType>
        <xsd:sequence>
          <xsd:element name="documentManagement">
            <xsd:complexType>
              <xsd:all>
                <xsd:element ref="ns2:NWEA_x0020_Author" minOccurs="0"/>
                <xsd:element ref="ns3:Fiscal_x0020_year" minOccurs="0"/>
                <xsd:element ref="ns3:Agency" minOccurs="0"/>
                <xsd:element ref="ns2:SharedWithUsers" minOccurs="0"/>
                <xsd:element ref="ns2:_dlc_DocId" minOccurs="0"/>
                <xsd:element ref="ns2:_dlc_DocIdUrl" minOccurs="0"/>
                <xsd:element ref="ns2:_dlc_DocIdPersistId" minOccurs="0"/>
                <xsd:element ref="ns5:IconOverlay" minOccurs="0"/>
                <xsd:element ref="ns2:SharingHintHash" minOccurs="0"/>
                <xsd:element ref="ns2:SharedWithDetails" minOccurs="0"/>
                <xsd:element ref="ns4:ld8761ad50af4d8eb5149fa7ff3cc0e6" minOccurs="0"/>
                <xsd:element ref="ns4:TaxCatchAll" minOccurs="0"/>
                <xsd:element ref="ns4:TaxCatchAllLabel" minOccurs="0"/>
                <xsd:element ref="ns4:nbb24985658541d28c402ca837c152c2" minOccurs="0"/>
                <xsd:element ref="ns3:Notification_x0020_for_x0020_new_x0020_field_x0020_reports" minOccurs="0"/>
                <xsd:element ref="ns6:_Statu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b738f4-95e7-4720-947d-f1f2064afbbf" elementFormDefault="qualified">
    <xsd:import namespace="http://schemas.microsoft.com/office/2006/documentManagement/types"/>
    <xsd:import namespace="http://schemas.microsoft.com/office/infopath/2007/PartnerControls"/>
    <xsd:element name="NWEA_x0020_Author" ma:index="2" nillable="true" ma:displayName="NWEA Author" ma:description="Name(s) of NWEA-affiliated individuals or groups responsible for authoring the content." ma:list="UserInfo" ma:SearchPeopleOnly="false" ma:SharePointGroup="0" ma:internalName="NWEA_x0020_Autho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description="" ma:internalName="SharedWithDetails" ma:readOnly="true">
      <xsd:simpleType>
        <xsd:restriction base="dms:Note">
          <xsd:maxLength value="255"/>
        </xsd:restriction>
      </xsd:simpleType>
    </xsd:element>
    <xsd:element name="LastSharedByUser" ma:index="26" nillable="true" ma:displayName="Last Shared By User" ma:description="" ma:internalName="LastSharedByUser" ma:readOnly="true">
      <xsd:simpleType>
        <xsd:restriction base="dms:Note">
          <xsd:maxLength value="255"/>
        </xsd:restriction>
      </xsd:simpleType>
    </xsd:element>
    <xsd:element name="LastSharedByTime" ma:index="27"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2e6ac0e-d179-4ac2-baba-f6e8583f2c2e" elementFormDefault="qualified">
    <xsd:import namespace="http://schemas.microsoft.com/office/2006/documentManagement/types"/>
    <xsd:import namespace="http://schemas.microsoft.com/office/infopath/2007/PartnerControls"/>
    <xsd:element name="Fiscal_x0020_year" ma:index="3" nillable="true" ma:displayName="Fiscal year" ma:description="The fiscal year relevant to the document (e.g. FY15)" ma:internalName="Fiscal_x0020_year">
      <xsd:complexType>
        <xsd:complexContent>
          <xsd:extension base="dms:MultiChoiceFillIn">
            <xsd:sequence>
              <xsd:element name="Value" maxOccurs="unbounded" minOccurs="0" nillable="true">
                <xsd:simpleType>
                  <xsd:union memberTypes="dms:Text">
                    <xsd:simpleType>
                      <xsd:restriction base="dms:Choice">
                        <xsd:enumeration value="FY14"/>
                        <xsd:enumeration value="FY15"/>
                      </xsd:restriction>
                    </xsd:simpleType>
                  </xsd:union>
                </xsd:simpleType>
              </xsd:element>
            </xsd:sequence>
          </xsd:extension>
        </xsd:complexContent>
      </xsd:complexType>
    </xsd:element>
    <xsd:element name="Agency" ma:index="4" nillable="true" ma:displayName="Agency" ma:description="The Agency or State associated with a document." ma:list="{20ea20b0-06a6-4807-a74c-efa652ad2809}" ma:internalName="Agency" ma:showField="abbreviation">
      <xsd:simpleType>
        <xsd:restriction base="dms:Lookup"/>
      </xsd:simpleType>
    </xsd:element>
    <xsd:element name="Notification_x0020_for_x0020_new_x0020_field_x0020_reports" ma:index="24" nillable="true" ma:displayName="Field report submitted" ma:internalName="Notification_x0020_for_x0020_new_x0020_field_x0020_reports">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28" nillable="true" ma:displayName="MediaServiceMetadata" ma:description="" ma:hidden="true" ma:internalName="MediaServiceMetadata" ma:readOnly="true">
      <xsd:simpleType>
        <xsd:restriction base="dms:Note"/>
      </xsd:simpleType>
    </xsd:element>
    <xsd:element name="MediaServiceFastMetadata" ma:index="29" nillable="true" ma:displayName="MediaServiceFastMetadata" ma:description="" ma:hidden="true" ma:internalName="MediaServiceFastMetadata" ma:readOnly="true">
      <xsd:simpleType>
        <xsd:restriction base="dms:Note"/>
      </xsd:simpleType>
    </xsd:element>
    <xsd:element name="MediaServiceDateTaken" ma:index="30" nillable="true" ma:displayName="MediaServiceDateTaken" ma:description="" ma:hidden="true" ma:internalName="MediaServiceDateTaken" ma:readOnly="true">
      <xsd:simpleType>
        <xsd:restriction base="dms:Text"/>
      </xsd:simpleType>
    </xsd:element>
    <xsd:element name="MediaServiceAutoTags" ma:index="31"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cb6422-1946-4d96-b3a9-1b4a9b28bea5" elementFormDefault="qualified">
    <xsd:import namespace="http://schemas.microsoft.com/office/2006/documentManagement/types"/>
    <xsd:import namespace="http://schemas.microsoft.com/office/infopath/2007/PartnerControls"/>
    <xsd:element name="ld8761ad50af4d8eb5149fa7ff3cc0e6" ma:index="17" nillable="true" ma:taxonomy="true" ma:internalName="ld8761ad50af4d8eb5149fa7ff3cc0e6" ma:taxonomyFieldName="Document_x0020_Type" ma:displayName="Document Type" ma:default="" ma:fieldId="{5d8761ad-50af-4d8e-b514-9fa7ff3cc0e6}" ma:sspId="b4d47a90-cf98-4397-b16c-9ac657f0cf75" ma:termSetId="81b20c61-705d-4df1-87fd-963e73a7b552" ma:anchorId="00000000-0000-0000-0000-000000000000" ma:open="false" ma:isKeyword="false">
      <xsd:complexType>
        <xsd:sequence>
          <xsd:element ref="pc:Terms" minOccurs="0" maxOccurs="1"/>
        </xsd:sequence>
      </xsd:complexType>
    </xsd:element>
    <xsd:element name="TaxCatchAll" ma:index="18" nillable="true" ma:displayName="Taxonomy Catch All Column" ma:description="" ma:hidden="true" ma:list="{8f22d168-71a9-4978-bd48-f9990961b9a1}" ma:internalName="TaxCatchAll" ma:showField="CatchAllData" ma:web="ebb738f4-95e7-4720-947d-f1f2064afbbf">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8f22d168-71a9-4978-bd48-f9990961b9a1}" ma:internalName="TaxCatchAllLabel" ma:readOnly="true" ma:showField="CatchAllDataLabel" ma:web="ebb738f4-95e7-4720-947d-f1f2064afbbf">
      <xsd:complexType>
        <xsd:complexContent>
          <xsd:extension base="dms:MultiChoiceLookup">
            <xsd:sequence>
              <xsd:element name="Value" type="dms:Lookup" maxOccurs="unbounded" minOccurs="0" nillable="true"/>
            </xsd:sequence>
          </xsd:extension>
        </xsd:complexContent>
      </xsd:complexType>
    </xsd:element>
    <xsd:element name="nbb24985658541d28c402ca837c152c2" ma:index="21" nillable="true" ma:taxonomy="true" ma:internalName="nbb24985658541d28c402ca837c152c2" ma:taxonomyFieldName="Infosec_x0020_Classification" ma:displayName="Infosec Classification" ma:default="54;#Internal Use Only|c988b617-0674-4cbb-91bd-f8cd66879806" ma:fieldId="{7bb24985-6585-41d2-8c40-2ca837c152c2}" ma:sspId="b4d47a90-cf98-4397-b16c-9ac657f0cf75" ma:termSetId="9c7c71a2-5c00-4fd5-80d9-02161a156a83"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4"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25" nillable="true" ma:displayName="Status" ma:default="Draft" ma:format="Dropdown" ma:internalName="_Status">
      <xsd:simpleType>
        <xsd:union memberTypes="dms:Text">
          <xsd:simpleType>
            <xsd:restriction base="dms:Choice">
              <xsd:enumeration value="Not-Started"/>
              <xsd:enumeration value="Draft"/>
              <xsd:enumeration value="Submitted"/>
              <xsd:enumeration value="In-Review"/>
              <xsd:enumeration value="Reviewed"/>
              <xsd:enumeration value="Final"/>
              <xsd:enumeration value="Published"/>
              <xsd:enumeration value="Scheduled"/>
              <xsd:enumeration value="Expir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A9ADF2-EC62-4240-86BF-B14C27B89823}">
  <ds:schemaRefs>
    <ds:schemaRef ds:uri="http://schemas.microsoft.com/sharepoint/v3/contenttype/forms"/>
  </ds:schemaRefs>
</ds:datastoreItem>
</file>

<file path=customXml/itemProps2.xml><?xml version="1.0" encoding="utf-8"?>
<ds:datastoreItem xmlns:ds="http://schemas.openxmlformats.org/officeDocument/2006/customXml" ds:itemID="{A3C9D055-D376-45A4-87AD-D30859521CC8}">
  <ds:schemaRefs>
    <ds:schemaRef ds:uri="http://schemas.microsoft.com/sharepoint/events"/>
  </ds:schemaRefs>
</ds:datastoreItem>
</file>

<file path=customXml/itemProps3.xml><?xml version="1.0" encoding="utf-8"?>
<ds:datastoreItem xmlns:ds="http://schemas.openxmlformats.org/officeDocument/2006/customXml" ds:itemID="{3EB5F282-250D-4A61-8BDD-945D0CF1FFB0}">
  <ds:schemaRefs>
    <ds:schemaRef ds:uri="http://schemas.microsoft.com/office/2006/metadata/properties"/>
    <ds:schemaRef ds:uri="5ccb6422-1946-4d96-b3a9-1b4a9b28bea5"/>
    <ds:schemaRef ds:uri="http://schemas.microsoft.com/office/infopath/2007/PartnerControls"/>
    <ds:schemaRef ds:uri="02e6ac0e-d179-4ac2-baba-f6e8583f2c2e"/>
    <ds:schemaRef ds:uri="ebb738f4-95e7-4720-947d-f1f2064afbbf"/>
    <ds:schemaRef ds:uri="http://schemas.microsoft.com/sharepoint/v4"/>
    <ds:schemaRef ds:uri="http://schemas.microsoft.com/sharepoint/v3/fields"/>
  </ds:schemaRefs>
</ds:datastoreItem>
</file>

<file path=customXml/itemProps4.xml><?xml version="1.0" encoding="utf-8"?>
<ds:datastoreItem xmlns:ds="http://schemas.openxmlformats.org/officeDocument/2006/customXml" ds:itemID="{384311AD-6637-4B9E-9631-36FCCC76AC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b738f4-95e7-4720-947d-f1f2064afbbf"/>
    <ds:schemaRef ds:uri="02e6ac0e-d179-4ac2-baba-f6e8583f2c2e"/>
    <ds:schemaRef ds:uri="5ccb6422-1946-4d96-b3a9-1b4a9b28bea5"/>
    <ds:schemaRef ds:uri="http://schemas.microsoft.com/sharepoint/v4"/>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F4952B1-A846-584E-9A38-A0ED5BBF8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Tufte Handout.dotx</Template>
  <TotalTime>9</TotalTime>
  <Pages>2</Pages>
  <Words>504</Words>
  <Characters>2359</Characters>
  <Application>Microsoft Office Word</Application>
  <DocSecurity>0</DocSecurity>
  <Lines>42</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Example: Tufte Handout</dc:title>
  <dc:subject/>
  <dc:creator/>
  <cp:keywords/>
  <dc:description>Template: “Tufte Handout” from the Cascadia style set [cascadia.style]</dc:description>
  <cp:lastModifiedBy>Chase Nordengren</cp:lastModifiedBy>
  <cp:revision>6</cp:revision>
  <cp:lastPrinted>2017-10-16T16:28:00Z</cp:lastPrinted>
  <dcterms:created xsi:type="dcterms:W3CDTF">2019-09-22T15:18:00Z</dcterms:created>
  <dcterms:modified xsi:type="dcterms:W3CDTF">2019-11-04T03:01:00Z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0x0101002D617F1374448648B6313F161B1607C6</vt:lpwstr>
  </property>
  <property fmtid="{D5CDD505-2E9C-101B-9397-08002B2CF9AE}" pid="3" name="_dlc_DocIdItemGuid">
    <vt:lpwstr>0dd5451d-7ce7-4cc5-833e-ea7a75752f34</vt:lpwstr>
  </property>
</Properties>
</file>