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EE8D02F" w14:textId="29B13DD7" w:rsidR="0016563B" w:rsidRDefault="003A11CC" w:rsidP="009E4D80">
      <w:pPr>
        <w:pStyle w:val="Title"/>
      </w:pPr>
      <w:r>
        <w:t>Jean-Luc Picard</w:t>
      </w:r>
    </w:p>
    <w:p w14:paraId="14874BEE" w14:textId="277AA640" w:rsidR="009E4D80" w:rsidRDefault="00121B96" w:rsidP="009E4D80">
      <w:pPr>
        <w:pStyle w:val="ContactInformation"/>
      </w:pPr>
      <w:r>
        <w:t>Picard Vineyard, La Barre, France, Earth</w:t>
      </w:r>
    </w:p>
    <w:p w14:paraId="2578AD6C" w14:textId="3FA7568B" w:rsidR="009E4D80" w:rsidRDefault="003A11CC" w:rsidP="002D7F8B">
      <w:pPr>
        <w:pStyle w:val="Heading1"/>
      </w:pPr>
      <w:r>
        <w:t>Professional Experience</w:t>
      </w:r>
    </w:p>
    <w:p w14:paraId="21A1D869" w14:textId="138C5750" w:rsidR="009E4D80" w:rsidRDefault="003A11CC" w:rsidP="009E4D80">
      <w:pPr>
        <w:pStyle w:val="Item"/>
      </w:pPr>
      <w:r>
        <w:t>Starfleet (United Federation of Planets, Earth)</w:t>
      </w:r>
    </w:p>
    <w:p w14:paraId="58F7F542" w14:textId="2C26569C" w:rsidR="009E4D80" w:rsidRDefault="003A11CC" w:rsidP="009E4D80">
      <w:pPr>
        <w:pStyle w:val="ItemSubheading"/>
      </w:pPr>
      <w:r>
        <w:t>Captain, USS Enterprise-D (2364-2371)</w:t>
      </w:r>
    </w:p>
    <w:p w14:paraId="3B88B8E6" w14:textId="0170BF63" w:rsidR="009E4D80" w:rsidRDefault="003A11CC" w:rsidP="009E4D80">
      <w:pPr>
        <w:pStyle w:val="ItemDescription"/>
      </w:pPr>
      <w:r>
        <w:t>Serve as commanding officer. Seek out new life and new civilizations. Boldly go where no one has gone before.</w:t>
      </w:r>
    </w:p>
    <w:p w14:paraId="5D6AF38F" w14:textId="3D5ABB99" w:rsidR="003A11CC" w:rsidRDefault="003A11CC" w:rsidP="003A11CC">
      <w:pPr>
        <w:pStyle w:val="ItemSubheading"/>
      </w:pPr>
      <w:r>
        <w:t>Captain, USS Stargazer (2333-2355)</w:t>
      </w:r>
    </w:p>
    <w:p w14:paraId="5CDBAACE" w14:textId="763D0A6A" w:rsidR="002D7F8B" w:rsidRDefault="002D7F8B" w:rsidP="002D7F8B">
      <w:pPr>
        <w:pStyle w:val="ItemDescription"/>
      </w:pPr>
      <w:r>
        <w:t>Fought in Cardassian</w:t>
      </w:r>
      <w:bookmarkStart w:id="0" w:name="_GoBack"/>
      <w:bookmarkEnd w:id="0"/>
      <w:r>
        <w:t xml:space="preserve"> wars. Made difficult personnel decisions. Developed unique flight maneuver.</w:t>
      </w:r>
    </w:p>
    <w:p w14:paraId="53144EBB" w14:textId="5A514254" w:rsidR="002D7F8B" w:rsidRDefault="002D7F8B" w:rsidP="003A11CC">
      <w:pPr>
        <w:pStyle w:val="ItemSubheading"/>
      </w:pPr>
      <w:r>
        <w:t>Lieutenant Commander, USS Stargazer (2330-2333)</w:t>
      </w:r>
    </w:p>
    <w:p w14:paraId="5EC13F44" w14:textId="7A70CFC7" w:rsidR="002D7F8B" w:rsidRPr="002D7F8B" w:rsidRDefault="002D7F8B" w:rsidP="002D7F8B">
      <w:pPr>
        <w:pStyle w:val="ItemSubheading"/>
      </w:pPr>
      <w:r>
        <w:t>Ensign, USS Reliant (2327-2330)</w:t>
      </w:r>
    </w:p>
    <w:p w14:paraId="023F4B6D" w14:textId="37AE150C" w:rsidR="003A11CC" w:rsidRDefault="003A11CC" w:rsidP="002D7F8B">
      <w:pPr>
        <w:pStyle w:val="Heading1"/>
      </w:pPr>
      <w:r>
        <w:t>Education</w:t>
      </w:r>
    </w:p>
    <w:p w14:paraId="20BE6DF2" w14:textId="48DD15A9" w:rsidR="002D7F8B" w:rsidRDefault="002D7F8B" w:rsidP="002D7F8B">
      <w:pPr>
        <w:pStyle w:val="Item"/>
      </w:pPr>
      <w:r>
        <w:t>Starfleet Academy (2323-2327)</w:t>
      </w:r>
    </w:p>
    <w:p w14:paraId="620853CB" w14:textId="6494E084" w:rsidR="002D7F8B" w:rsidRDefault="002D7F8B" w:rsidP="002D7F8B">
      <w:pPr>
        <w:pStyle w:val="Heading1"/>
      </w:pPr>
      <w:r>
        <w:t>Personal Interests</w:t>
      </w:r>
    </w:p>
    <w:p w14:paraId="3E7605EA" w14:textId="7406EB82" w:rsidR="002D7F8B" w:rsidRDefault="002D7F8B" w:rsidP="002D7F8B">
      <w:pPr>
        <w:pStyle w:val="Item"/>
      </w:pPr>
      <w:r>
        <w:t>Archaeology, English literature, Ressikan flute</w:t>
      </w:r>
    </w:p>
    <w:p w14:paraId="4885CE97" w14:textId="50535424" w:rsidR="006F19B9" w:rsidRDefault="006F19B9" w:rsidP="002D7F8B">
      <w:pPr>
        <w:pStyle w:val="Item"/>
      </w:pPr>
    </w:p>
    <w:p w14:paraId="27CFC864" w14:textId="6947599A" w:rsidR="006F19B9" w:rsidRDefault="006F19B9" w:rsidP="002D7F8B">
      <w:pPr>
        <w:pStyle w:val="Item"/>
      </w:pPr>
    </w:p>
    <w:p w14:paraId="71454867" w14:textId="09F780FF" w:rsidR="006F19B9" w:rsidRDefault="006F19B9" w:rsidP="002D7F8B">
      <w:pPr>
        <w:pStyle w:val="Item"/>
      </w:pPr>
    </w:p>
    <w:p w14:paraId="771C6790" w14:textId="77777777" w:rsidR="006F19B9" w:rsidRPr="002D7F8B" w:rsidRDefault="006F19B9" w:rsidP="002D7F8B">
      <w:pPr>
        <w:pStyle w:val="Item"/>
      </w:pPr>
    </w:p>
    <w:sectPr w:rsidR="006F19B9" w:rsidRPr="002D7F8B" w:rsidSect="00AF10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D136A" w14:textId="77777777" w:rsidR="00BD24AC" w:rsidRDefault="00BD24AC" w:rsidP="00E654E5">
      <w:r>
        <w:separator/>
      </w:r>
    </w:p>
  </w:endnote>
  <w:endnote w:type="continuationSeparator" w:id="0">
    <w:p w14:paraId="29A79F44" w14:textId="77777777" w:rsidR="00BD24AC" w:rsidRDefault="00BD24AC" w:rsidP="00E6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B34D2B85-9D8B-6B4A-B691-AEB6877FE2C1}"/>
  </w:font>
  <w:font w:name="SourceSansPro-Regular">
    <w:altName w:val="Calibri"/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  <w:embedRegular r:id="rId2" w:subsetted="1" w:fontKey="{9D300191-CCD4-224E-B60D-E15EA9E2E45F}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42BFE" w14:textId="77777777" w:rsidR="00B866BA" w:rsidRDefault="00B866BA" w:rsidP="00E654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74022" w14:textId="77777777" w:rsidR="00B866BA" w:rsidRDefault="00B866BA" w:rsidP="00E654E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152CC" w14:textId="77777777" w:rsidR="00B866BA" w:rsidRDefault="00B866BA" w:rsidP="00E654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D3D8C" w14:textId="77777777" w:rsidR="00BD24AC" w:rsidRDefault="00BD24AC" w:rsidP="00E654E5">
      <w:r>
        <w:separator/>
      </w:r>
    </w:p>
  </w:footnote>
  <w:footnote w:type="continuationSeparator" w:id="0">
    <w:p w14:paraId="24325AE4" w14:textId="77777777" w:rsidR="00BD24AC" w:rsidRDefault="00BD24AC" w:rsidP="00E65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CC214" w14:textId="77777777" w:rsidR="00D77135" w:rsidRDefault="00D77135" w:rsidP="00E654E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AF6B" w14:textId="77777777" w:rsidR="00D77135" w:rsidRDefault="00D77135" w:rsidP="00E654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9AFA" w14:textId="77777777" w:rsidR="00D77135" w:rsidRDefault="00D77135" w:rsidP="00E654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embedTrueTypeFonts/>
  <w:embedSystemFonts/>
  <w:saveSubsetFonts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CC"/>
    <w:rsid w:val="0002480A"/>
    <w:rsid w:val="000527C4"/>
    <w:rsid w:val="00052F99"/>
    <w:rsid w:val="0005410D"/>
    <w:rsid w:val="00065D7D"/>
    <w:rsid w:val="000855EA"/>
    <w:rsid w:val="00085661"/>
    <w:rsid w:val="000966C3"/>
    <w:rsid w:val="000A3EC9"/>
    <w:rsid w:val="000B134A"/>
    <w:rsid w:val="000C7E10"/>
    <w:rsid w:val="000D1D47"/>
    <w:rsid w:val="000E4C1D"/>
    <w:rsid w:val="00106905"/>
    <w:rsid w:val="00121B96"/>
    <w:rsid w:val="00127A33"/>
    <w:rsid w:val="00146D91"/>
    <w:rsid w:val="00157385"/>
    <w:rsid w:val="0016563B"/>
    <w:rsid w:val="00165967"/>
    <w:rsid w:val="00172CDC"/>
    <w:rsid w:val="001837BB"/>
    <w:rsid w:val="001A3602"/>
    <w:rsid w:val="001C72A7"/>
    <w:rsid w:val="001D22A0"/>
    <w:rsid w:val="001E00DC"/>
    <w:rsid w:val="00202066"/>
    <w:rsid w:val="00212AB4"/>
    <w:rsid w:val="00212B0B"/>
    <w:rsid w:val="00213746"/>
    <w:rsid w:val="002330D6"/>
    <w:rsid w:val="00242BCE"/>
    <w:rsid w:val="00251C4F"/>
    <w:rsid w:val="00256DDD"/>
    <w:rsid w:val="002826BF"/>
    <w:rsid w:val="00286D37"/>
    <w:rsid w:val="002A2DAF"/>
    <w:rsid w:val="002C106B"/>
    <w:rsid w:val="002C4230"/>
    <w:rsid w:val="002C59B9"/>
    <w:rsid w:val="002D56E7"/>
    <w:rsid w:val="002D7F8B"/>
    <w:rsid w:val="002E1FA5"/>
    <w:rsid w:val="00317D5E"/>
    <w:rsid w:val="00347F7C"/>
    <w:rsid w:val="003526E0"/>
    <w:rsid w:val="0037252D"/>
    <w:rsid w:val="00382F57"/>
    <w:rsid w:val="003943E3"/>
    <w:rsid w:val="003A11CC"/>
    <w:rsid w:val="003A7F5B"/>
    <w:rsid w:val="003B5C7F"/>
    <w:rsid w:val="003C7189"/>
    <w:rsid w:val="00402974"/>
    <w:rsid w:val="00403ACA"/>
    <w:rsid w:val="00415BFD"/>
    <w:rsid w:val="00416A9B"/>
    <w:rsid w:val="00433AC4"/>
    <w:rsid w:val="00434225"/>
    <w:rsid w:val="00436657"/>
    <w:rsid w:val="00441052"/>
    <w:rsid w:val="00453BD1"/>
    <w:rsid w:val="00460139"/>
    <w:rsid w:val="00474068"/>
    <w:rsid w:val="00490611"/>
    <w:rsid w:val="00490DF6"/>
    <w:rsid w:val="004922B6"/>
    <w:rsid w:val="00497823"/>
    <w:rsid w:val="004C2E85"/>
    <w:rsid w:val="0051728B"/>
    <w:rsid w:val="00550A95"/>
    <w:rsid w:val="00552C47"/>
    <w:rsid w:val="00561FDF"/>
    <w:rsid w:val="0056777C"/>
    <w:rsid w:val="00570080"/>
    <w:rsid w:val="005743AA"/>
    <w:rsid w:val="00584204"/>
    <w:rsid w:val="005A32C9"/>
    <w:rsid w:val="005A505D"/>
    <w:rsid w:val="005B4C96"/>
    <w:rsid w:val="005D2654"/>
    <w:rsid w:val="00603737"/>
    <w:rsid w:val="00616A7F"/>
    <w:rsid w:val="006207D5"/>
    <w:rsid w:val="00625E43"/>
    <w:rsid w:val="0062681A"/>
    <w:rsid w:val="006352BD"/>
    <w:rsid w:val="006540FA"/>
    <w:rsid w:val="006610B1"/>
    <w:rsid w:val="006659BB"/>
    <w:rsid w:val="006761BD"/>
    <w:rsid w:val="00684453"/>
    <w:rsid w:val="006936B3"/>
    <w:rsid w:val="006A7BCF"/>
    <w:rsid w:val="006B52A8"/>
    <w:rsid w:val="006C1DBC"/>
    <w:rsid w:val="006C474E"/>
    <w:rsid w:val="006C6137"/>
    <w:rsid w:val="006D1A94"/>
    <w:rsid w:val="006F19B9"/>
    <w:rsid w:val="007019BC"/>
    <w:rsid w:val="00706924"/>
    <w:rsid w:val="00712459"/>
    <w:rsid w:val="007157E9"/>
    <w:rsid w:val="00722C4D"/>
    <w:rsid w:val="00757A22"/>
    <w:rsid w:val="0077418F"/>
    <w:rsid w:val="007857EA"/>
    <w:rsid w:val="007A0762"/>
    <w:rsid w:val="007A4AE7"/>
    <w:rsid w:val="007B248B"/>
    <w:rsid w:val="007C7E4A"/>
    <w:rsid w:val="007D2C20"/>
    <w:rsid w:val="00803DD8"/>
    <w:rsid w:val="0082154D"/>
    <w:rsid w:val="00846470"/>
    <w:rsid w:val="00857D80"/>
    <w:rsid w:val="008801F7"/>
    <w:rsid w:val="00882D09"/>
    <w:rsid w:val="008A73CC"/>
    <w:rsid w:val="008C412C"/>
    <w:rsid w:val="008F7606"/>
    <w:rsid w:val="009059B0"/>
    <w:rsid w:val="00906CEB"/>
    <w:rsid w:val="009335D6"/>
    <w:rsid w:val="00936699"/>
    <w:rsid w:val="00950AB2"/>
    <w:rsid w:val="0095282D"/>
    <w:rsid w:val="0095720A"/>
    <w:rsid w:val="009636B6"/>
    <w:rsid w:val="00973F5B"/>
    <w:rsid w:val="0099411D"/>
    <w:rsid w:val="009C53BA"/>
    <w:rsid w:val="009D21B1"/>
    <w:rsid w:val="009E4D80"/>
    <w:rsid w:val="009F5A8E"/>
    <w:rsid w:val="00A228C9"/>
    <w:rsid w:val="00A25396"/>
    <w:rsid w:val="00A32ACF"/>
    <w:rsid w:val="00A71F44"/>
    <w:rsid w:val="00A74705"/>
    <w:rsid w:val="00AB1118"/>
    <w:rsid w:val="00AB1509"/>
    <w:rsid w:val="00AB41EE"/>
    <w:rsid w:val="00AC0153"/>
    <w:rsid w:val="00AD3727"/>
    <w:rsid w:val="00AF1083"/>
    <w:rsid w:val="00AF1771"/>
    <w:rsid w:val="00AF2F76"/>
    <w:rsid w:val="00B0535F"/>
    <w:rsid w:val="00B125BD"/>
    <w:rsid w:val="00B22829"/>
    <w:rsid w:val="00B321B9"/>
    <w:rsid w:val="00B3379D"/>
    <w:rsid w:val="00B44442"/>
    <w:rsid w:val="00B604A7"/>
    <w:rsid w:val="00B648A7"/>
    <w:rsid w:val="00B73F2C"/>
    <w:rsid w:val="00B845C8"/>
    <w:rsid w:val="00B866BA"/>
    <w:rsid w:val="00B91209"/>
    <w:rsid w:val="00B95AB5"/>
    <w:rsid w:val="00B96EF7"/>
    <w:rsid w:val="00BC5515"/>
    <w:rsid w:val="00BD24AC"/>
    <w:rsid w:val="00BE5ED8"/>
    <w:rsid w:val="00BF5CB4"/>
    <w:rsid w:val="00C020D5"/>
    <w:rsid w:val="00C10F19"/>
    <w:rsid w:val="00C30205"/>
    <w:rsid w:val="00C65F89"/>
    <w:rsid w:val="00C87562"/>
    <w:rsid w:val="00C91C33"/>
    <w:rsid w:val="00C9205D"/>
    <w:rsid w:val="00CA4BB2"/>
    <w:rsid w:val="00CB0371"/>
    <w:rsid w:val="00CC043E"/>
    <w:rsid w:val="00CF57A4"/>
    <w:rsid w:val="00CF67C3"/>
    <w:rsid w:val="00D14D13"/>
    <w:rsid w:val="00D3722C"/>
    <w:rsid w:val="00D41214"/>
    <w:rsid w:val="00D77135"/>
    <w:rsid w:val="00D85BA4"/>
    <w:rsid w:val="00D9379C"/>
    <w:rsid w:val="00D96528"/>
    <w:rsid w:val="00DC763F"/>
    <w:rsid w:val="00DD4178"/>
    <w:rsid w:val="00DD6957"/>
    <w:rsid w:val="00DE393F"/>
    <w:rsid w:val="00DE5298"/>
    <w:rsid w:val="00DF3E1B"/>
    <w:rsid w:val="00E01E28"/>
    <w:rsid w:val="00E2443A"/>
    <w:rsid w:val="00E54613"/>
    <w:rsid w:val="00E654E5"/>
    <w:rsid w:val="00E8451A"/>
    <w:rsid w:val="00E9301E"/>
    <w:rsid w:val="00EA1F5A"/>
    <w:rsid w:val="00EA7395"/>
    <w:rsid w:val="00EB2C22"/>
    <w:rsid w:val="00EC0712"/>
    <w:rsid w:val="00ED6EBE"/>
    <w:rsid w:val="00EE0DC0"/>
    <w:rsid w:val="00EF7BC4"/>
    <w:rsid w:val="00F14FB8"/>
    <w:rsid w:val="00F201B2"/>
    <w:rsid w:val="00F33C3F"/>
    <w:rsid w:val="00F35A8E"/>
    <w:rsid w:val="00F41773"/>
    <w:rsid w:val="00F74BC9"/>
    <w:rsid w:val="00F772A9"/>
    <w:rsid w:val="00F85688"/>
    <w:rsid w:val="00FC1081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861DF"/>
  <w14:defaultImageDpi w14:val="96"/>
  <w15:docId w15:val="{1248FC09-7E1A-BA45-BB99-0494428A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E654E5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360" w:lineRule="auto"/>
      <w:ind w:left="576"/>
      <w:contextualSpacing/>
    </w:pPr>
    <w:rPr>
      <w:rFonts w:ascii="Palatino Linotype" w:hAnsi="Palatino Linotype" w:cs="SourceSansPro-Regular"/>
      <w:sz w:val="18"/>
      <w:szCs w:val="22"/>
    </w:rPr>
  </w:style>
  <w:style w:type="paragraph" w:styleId="Heading1">
    <w:name w:val="heading 1"/>
    <w:aliases w:val="Area Heading"/>
    <w:basedOn w:val="Subtitle"/>
    <w:next w:val="Item"/>
    <w:link w:val="Heading1Char"/>
    <w:autoRedefine/>
    <w:uiPriority w:val="9"/>
    <w:qFormat/>
    <w:rsid w:val="002D7F8B"/>
    <w:pPr>
      <w:spacing w:before="240" w:after="0" w:line="240" w:lineRule="auto"/>
      <w:ind w:left="0"/>
      <w:outlineLvl w:val="0"/>
    </w:pPr>
    <w:rPr>
      <w:rFonts w:ascii="Gill Sans MT" w:hAnsi="Gill Sans MT" w:cs="SourceSansPro-Regular"/>
      <w:bCs/>
      <w:smallCap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657"/>
    <w:pPr>
      <w:spacing w:line="240" w:lineRule="auto"/>
    </w:pPr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436657"/>
    <w:rPr>
      <w:rFonts w:ascii="Times New Roman" w:hAnsi="Times New Roman"/>
      <w:sz w:val="26"/>
      <w:szCs w:val="26"/>
    </w:rPr>
  </w:style>
  <w:style w:type="paragraph" w:customStyle="1" w:styleId="WorksCited">
    <w:name w:val="Works Cited"/>
    <w:basedOn w:val="Item"/>
    <w:rsid w:val="009C53BA"/>
    <w:rPr>
      <w:szCs w:val="20"/>
    </w:rPr>
  </w:style>
  <w:style w:type="paragraph" w:customStyle="1" w:styleId="BibEntry">
    <w:name w:val="Bib Entry"/>
    <w:basedOn w:val="Item"/>
    <w:autoRedefine/>
    <w:qFormat/>
    <w:rsid w:val="00AF1771"/>
    <w:rPr>
      <w:sz w:val="18"/>
      <w:szCs w:val="20"/>
    </w:rPr>
  </w:style>
  <w:style w:type="paragraph" w:styleId="Title">
    <w:name w:val="Title"/>
    <w:aliases w:val="Name"/>
    <w:basedOn w:val="Normal"/>
    <w:next w:val="Normal"/>
    <w:link w:val="TitleChar"/>
    <w:uiPriority w:val="10"/>
    <w:rsid w:val="000966C3"/>
    <w:pPr>
      <w:spacing w:line="240" w:lineRule="auto"/>
      <w:ind w:left="0"/>
      <w:outlineLvl w:val="0"/>
    </w:pPr>
    <w:rPr>
      <w:rFonts w:ascii="Gill Sans MT" w:hAnsi="Gill Sans MT"/>
      <w:bCs/>
      <w:sz w:val="32"/>
      <w:szCs w:val="28"/>
    </w:rPr>
  </w:style>
  <w:style w:type="character" w:customStyle="1" w:styleId="TitleChar">
    <w:name w:val="Title Char"/>
    <w:aliases w:val="Name Char"/>
    <w:basedOn w:val="DefaultParagraphFont"/>
    <w:link w:val="Title"/>
    <w:uiPriority w:val="10"/>
    <w:rsid w:val="000966C3"/>
    <w:rPr>
      <w:rFonts w:ascii="Gill Sans MT" w:hAnsi="Gill Sans MT" w:cs="SourceSansPro-Regular"/>
      <w:bCs/>
      <w:sz w:val="32"/>
      <w:szCs w:val="28"/>
    </w:rPr>
  </w:style>
  <w:style w:type="character" w:customStyle="1" w:styleId="Heading1Char">
    <w:name w:val="Heading 1 Char"/>
    <w:aliases w:val="Area Heading Char"/>
    <w:basedOn w:val="DefaultParagraphFont"/>
    <w:link w:val="Heading1"/>
    <w:uiPriority w:val="9"/>
    <w:rsid w:val="002D7F8B"/>
    <w:rPr>
      <w:rFonts w:ascii="Gill Sans MT" w:eastAsiaTheme="minorEastAsia" w:hAnsi="Gill Sans MT" w:cs="SourceSansPro-Regular"/>
      <w:bCs/>
      <w:smallCaps/>
      <w:color w:val="808080" w:themeColor="background1" w:themeShade="80"/>
      <w:spacing w:val="15"/>
      <w:sz w:val="22"/>
      <w:szCs w:val="22"/>
    </w:rPr>
  </w:style>
  <w:style w:type="paragraph" w:customStyle="1" w:styleId="ContactInformation">
    <w:name w:val="Contact Information"/>
    <w:basedOn w:val="Normal"/>
    <w:qFormat/>
    <w:rsid w:val="003A11CC"/>
    <w:pPr>
      <w:spacing w:after="240" w:line="240" w:lineRule="auto"/>
      <w:ind w:left="0"/>
    </w:pPr>
    <w:rPr>
      <w:rFonts w:ascii="Gill Sans MT" w:hAnsi="Gill Sans MT"/>
      <w:bCs/>
    </w:rPr>
  </w:style>
  <w:style w:type="character" w:styleId="Hyperlink">
    <w:name w:val="Hyperlink"/>
    <w:basedOn w:val="DefaultParagraphFont"/>
    <w:uiPriority w:val="99"/>
    <w:unhideWhenUsed/>
    <w:rsid w:val="00B125BD"/>
    <w:rPr>
      <w:color w:val="6B7C93" w:themeColor="hyperlink"/>
      <w:u w:val="single"/>
    </w:rPr>
  </w:style>
  <w:style w:type="paragraph" w:customStyle="1" w:styleId="Item">
    <w:name w:val="Item"/>
    <w:basedOn w:val="Normal"/>
    <w:autoRedefine/>
    <w:qFormat/>
    <w:rsid w:val="007157E9"/>
    <w:pPr>
      <w:spacing w:before="120"/>
      <w:ind w:hanging="576"/>
    </w:pPr>
    <w:rPr>
      <w:sz w:val="20"/>
    </w:rPr>
  </w:style>
  <w:style w:type="paragraph" w:customStyle="1" w:styleId="ItemSubheading">
    <w:name w:val="Item Subheading"/>
    <w:basedOn w:val="Normal"/>
    <w:autoRedefine/>
    <w:qFormat/>
    <w:rsid w:val="002D7F8B"/>
    <w:rPr>
      <w:iCs/>
    </w:rPr>
  </w:style>
  <w:style w:type="paragraph" w:customStyle="1" w:styleId="ItemDescription">
    <w:name w:val="Item Description"/>
    <w:basedOn w:val="Normal"/>
    <w:autoRedefine/>
    <w:qFormat/>
    <w:rsid w:val="002D7F8B"/>
    <w:pPr>
      <w:ind w:left="1008"/>
    </w:pPr>
  </w:style>
  <w:style w:type="character" w:styleId="UnresolvedMention">
    <w:name w:val="Unresolved Mention"/>
    <w:basedOn w:val="DefaultParagraphFont"/>
    <w:uiPriority w:val="99"/>
    <w:rsid w:val="00B125B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rsid w:val="00E654E5"/>
    <w:pPr>
      <w:numPr>
        <w:ilvl w:val="1"/>
      </w:numPr>
      <w:spacing w:after="160"/>
      <w:ind w:left="576"/>
    </w:pPr>
    <w:rPr>
      <w:rFonts w:asciiTheme="minorHAnsi" w:eastAsiaTheme="minorEastAsia" w:hAnsiTheme="minorHAnsi" w:cstheme="minorBidi"/>
      <w:color w:val="737373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4E5"/>
    <w:rPr>
      <w:rFonts w:asciiTheme="minorHAnsi" w:eastAsiaTheme="minorEastAsia" w:hAnsiTheme="minorHAnsi" w:cstheme="minorBidi"/>
      <w:color w:val="737373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rdo/Documents/GitHub/Cascadia/word/Vita.dotx" TargetMode="External"/></Relationships>
</file>

<file path=word/theme/theme1.xml><?xml version="1.0" encoding="utf-8"?>
<a:theme xmlns:a="http://schemas.openxmlformats.org/drawingml/2006/main" name="Office Theme">
  <a:themeElements>
    <a:clrScheme name="Neutron">
      <a:dk1>
        <a:srgbClr val="282828"/>
      </a:dk1>
      <a:lt1>
        <a:srgbClr val="FFFFFF"/>
      </a:lt1>
      <a:dk2>
        <a:srgbClr val="44546A"/>
      </a:dk2>
      <a:lt2>
        <a:srgbClr val="E7E6E6"/>
      </a:lt2>
      <a:accent1>
        <a:srgbClr val="B53F37"/>
      </a:accent1>
      <a:accent2>
        <a:srgbClr val="5BB977"/>
      </a:accent2>
      <a:accent3>
        <a:srgbClr val="DEB566"/>
      </a:accent3>
      <a:accent4>
        <a:srgbClr val="6B7C93"/>
      </a:accent4>
      <a:accent5>
        <a:srgbClr val="A3799D"/>
      </a:accent5>
      <a:accent6>
        <a:srgbClr val="3F93A8"/>
      </a:accent6>
      <a:hlink>
        <a:srgbClr val="6B7C93"/>
      </a:hlink>
      <a:folHlink>
        <a:srgbClr val="A3799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Vita.dotx</Template>
  <TotalTime>8</TotalTime>
  <Pages>1</Pages>
  <Words>88</Words>
  <Characters>512</Characters>
  <Application>Microsoft Office Word</Application>
  <DocSecurity>0</DocSecurity>
  <Lines>46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Nordengren</dc:creator>
  <cp:keywords/>
  <dc:description>Template: “Vita” from the Cascadia style set [cascadia.style]</dc:description>
  <cp:lastModifiedBy>Chase Nordengren</cp:lastModifiedBy>
  <cp:revision>4</cp:revision>
  <cp:lastPrinted>2019-09-09T16:10:00Z</cp:lastPrinted>
  <dcterms:created xsi:type="dcterms:W3CDTF">2019-11-17T16:45:00Z</dcterms:created>
  <dcterms:modified xsi:type="dcterms:W3CDTF">2019-11-17T16:57:00Z</dcterms:modified>
  <cp:category/>
</cp:coreProperties>
</file>